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73" w:rsidRDefault="009E7D73">
      <w:pPr>
        <w:pStyle w:val="Title"/>
        <w:jc w:val="center"/>
      </w:pPr>
      <w:r>
        <w:t>Universidade Portucalense</w:t>
      </w:r>
    </w:p>
    <w:p w:rsidR="009E7D73" w:rsidRDefault="009E7D73">
      <w:pPr>
        <w:pStyle w:val="Title"/>
        <w:spacing w:line="276" w:lineRule="auto"/>
        <w:jc w:val="center"/>
      </w:pPr>
      <w:r>
        <w:t>Infante D. Henrique</w:t>
      </w:r>
    </w:p>
    <w:p w:rsidR="009E7D73" w:rsidRDefault="009E7D7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9E7D73" w:rsidRPr="00337288" w:rsidRDefault="009E7D73" w:rsidP="003372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pt;height:214.5pt" o:allowoverlap="f">
            <v:imagedata r:id="rId6" o:title=""/>
          </v:shape>
        </w:pict>
      </w:r>
    </w:p>
    <w:p w:rsidR="009E7D73" w:rsidRDefault="009E7D73">
      <w:pPr>
        <w:spacing w:line="240" w:lineRule="auto"/>
        <w:rPr>
          <w:sz w:val="48"/>
          <w:szCs w:val="48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849"/>
        <w:gridCol w:w="5711"/>
      </w:tblGrid>
      <w:tr w:rsidR="009E7D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016AAC" w:rsidRDefault="009E7D73" w:rsidP="00477125">
            <w:r w:rsidRPr="00016AAC">
              <w:t xml:space="preserve">Disciplina: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016AAC" w:rsidRDefault="009E7D73" w:rsidP="00477125">
            <w:r w:rsidRPr="00016AAC">
              <w:t xml:space="preserve">Tecnologia de Base de Dados </w:t>
            </w:r>
          </w:p>
        </w:tc>
      </w:tr>
      <w:tr w:rsidR="009E7D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016AAC" w:rsidRDefault="009E7D73" w:rsidP="00477125">
            <w:r w:rsidRPr="00016AAC">
              <w:t xml:space="preserve">Número do trabalho: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016AAC" w:rsidRDefault="009E7D73" w:rsidP="00477125">
            <w:r w:rsidRPr="00016AAC">
              <w:t xml:space="preserve">2 </w:t>
            </w:r>
          </w:p>
        </w:tc>
      </w:tr>
      <w:tr w:rsidR="009E7D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016AAC" w:rsidRDefault="009E7D73" w:rsidP="00477125">
            <w:r w:rsidRPr="00016AAC">
              <w:t xml:space="preserve">Número do problema: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016AAC" w:rsidRDefault="009E7D73" w:rsidP="00477125">
            <w:r>
              <w:t>38</w:t>
            </w:r>
          </w:p>
        </w:tc>
      </w:tr>
      <w:tr w:rsidR="009E7D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016AAC" w:rsidRDefault="009E7D73" w:rsidP="00477125">
            <w:r w:rsidRPr="00016AAC">
              <w:t xml:space="preserve">Curso: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016AAC" w:rsidRDefault="009E7D73" w:rsidP="00477125">
            <w:r w:rsidRPr="00016AAC">
              <w:t xml:space="preserve"> </w:t>
            </w:r>
            <w:r>
              <w:t>Informática</w:t>
            </w:r>
          </w:p>
        </w:tc>
      </w:tr>
      <w:tr w:rsidR="009E7D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016AAC" w:rsidRDefault="009E7D73" w:rsidP="00477125">
            <w:r w:rsidRPr="00016AAC">
              <w:t xml:space="preserve">Número do aluno: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9943E0" w:rsidRDefault="009E7D73" w:rsidP="00477125">
            <w:r w:rsidRPr="00016AAC">
              <w:t xml:space="preserve"> </w:t>
            </w:r>
            <w:r w:rsidRPr="009943E0">
              <w:t>25201</w:t>
            </w:r>
          </w:p>
        </w:tc>
      </w:tr>
      <w:tr w:rsidR="009E7D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016AAC" w:rsidRDefault="009E7D73" w:rsidP="00477125">
            <w:r w:rsidRPr="00016AAC">
              <w:t xml:space="preserve">Nome do aluno: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016AAC" w:rsidRDefault="009E7D73" w:rsidP="00477125">
            <w:r>
              <w:t>José Manuel Guimarães Pereira</w:t>
            </w:r>
          </w:p>
        </w:tc>
      </w:tr>
      <w:tr w:rsidR="009E7D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016AAC" w:rsidRDefault="009E7D73" w:rsidP="00477125">
            <w:r w:rsidRPr="00016AAC">
              <w:t xml:space="preserve">E-mail: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016AAC" w:rsidRDefault="009E7D73" w:rsidP="00477125">
            <w:r>
              <w:t>jose_pereira_4@hotmail.com</w:t>
            </w:r>
          </w:p>
        </w:tc>
      </w:tr>
      <w:tr w:rsidR="009E7D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016AAC" w:rsidRDefault="009E7D73" w:rsidP="00477125">
            <w:r w:rsidRPr="00016AAC">
              <w:t xml:space="preserve">Assinatura: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016AAC" w:rsidRDefault="009E7D73" w:rsidP="00477125">
            <w:r w:rsidRPr="00016AAC">
              <w:t xml:space="preserve"> </w:t>
            </w:r>
          </w:p>
        </w:tc>
      </w:tr>
      <w:tr w:rsidR="009E7D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016AAC" w:rsidRDefault="009E7D73" w:rsidP="00477125">
            <w:r>
              <w:t>Data de entrega: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016AAC" w:rsidRDefault="009E7D73" w:rsidP="00477125">
            <w:r>
              <w:t>Sexta-feira, 4 de Janeiro de 2013</w:t>
            </w:r>
          </w:p>
        </w:tc>
      </w:tr>
    </w:tbl>
    <w:p w:rsidR="009E7D73" w:rsidRDefault="009E7D73">
      <w:pPr>
        <w:pStyle w:val="Heading1"/>
      </w:pPr>
      <w:bookmarkStart w:id="0" w:name="h.i3jy38soltwl"/>
      <w:bookmarkEnd w:id="0"/>
    </w:p>
    <w:p w:rsidR="009E7D73" w:rsidRDefault="009E7D73">
      <w:pPr>
        <w:pStyle w:val="Heading1"/>
      </w:pPr>
      <w:bookmarkStart w:id="1" w:name="_Toc345099409"/>
      <w:r>
        <w:t>Índice</w:t>
      </w:r>
      <w:bookmarkEnd w:id="1"/>
    </w:p>
    <w:p w:rsidR="009E7D73" w:rsidRDefault="009E7D73">
      <w:pPr>
        <w:pStyle w:val="TOC1"/>
        <w:tabs>
          <w:tab w:val="right" w:leader="dot" w:pos="9350"/>
        </w:tabs>
      </w:pPr>
    </w:p>
    <w:p w:rsidR="009E7D73" w:rsidRDefault="009E7D73">
      <w:pPr>
        <w:pStyle w:val="TOC1"/>
        <w:tabs>
          <w:tab w:val="right" w:leader="dot" w:pos="9350"/>
        </w:tabs>
      </w:pPr>
    </w:p>
    <w:p w:rsidR="009E7D73" w:rsidRDefault="009E7D73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5099409" w:history="1">
        <w:r w:rsidRPr="00F50F11">
          <w:rPr>
            <w:rStyle w:val="Hyperlink"/>
            <w:rFonts w:cs="Arial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10" w:history="1">
        <w:r w:rsidRPr="00F50F11">
          <w:rPr>
            <w:rStyle w:val="Hyperlink"/>
            <w:rFonts w:cs="Arial"/>
            <w:noProof/>
          </w:rPr>
          <w:t>Projeto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11" w:history="1">
        <w:r w:rsidRPr="00F50F11">
          <w:rPr>
            <w:rStyle w:val="Hyperlink"/>
            <w:rFonts w:cs="Arial"/>
            <w:noProof/>
          </w:rPr>
          <w:t>Modelo Logico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12" w:history="1">
        <w:r w:rsidRPr="00F50F11">
          <w:rPr>
            <w:rStyle w:val="Hyperlink"/>
            <w:rFonts w:cs="Arial"/>
            <w:noProof/>
          </w:rPr>
          <w:t>Modelo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13" w:history="1">
        <w:r w:rsidRPr="00F50F11">
          <w:rPr>
            <w:rStyle w:val="Hyperlink"/>
            <w:rFonts w:cs="Arial"/>
            <w:noProof/>
          </w:rPr>
          <w:t>Modelo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14" w:history="1">
        <w:r w:rsidRPr="00F50F11">
          <w:rPr>
            <w:rStyle w:val="Hyperlink"/>
            <w:rFonts w:cs="Arial"/>
            <w:noProof/>
          </w:rPr>
          <w:t>Justificação das Opções Tomadas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15" w:history="1">
        <w:r w:rsidRPr="00F50F11">
          <w:rPr>
            <w:rStyle w:val="Hyperlink"/>
            <w:rFonts w:cs="Arial"/>
            <w:noProof/>
          </w:rPr>
          <w:t>Manual de Utilizador Sucinto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16" w:history="1">
        <w:r w:rsidRPr="00F50F11">
          <w:rPr>
            <w:rStyle w:val="Hyperlink"/>
            <w:rFonts w:cs="Arial"/>
            <w:noProof/>
          </w:rPr>
          <w:t>Questões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17" w:history="1">
        <w:r w:rsidRPr="00F50F11">
          <w:rPr>
            <w:rStyle w:val="Hyperlink"/>
            <w:rFonts w:cs="Arial"/>
            <w:noProof/>
          </w:rPr>
          <w:t>A-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18" w:history="1">
        <w:r w:rsidRPr="00F50F11">
          <w:rPr>
            <w:rStyle w:val="Hyperlink"/>
            <w:rFonts w:cs="Arial"/>
            <w:noProof/>
          </w:rPr>
          <w:t>B-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19" w:history="1">
        <w:r w:rsidRPr="00F50F11">
          <w:rPr>
            <w:rStyle w:val="Hyperlink"/>
            <w:rFonts w:cs="Arial"/>
            <w:noProof/>
            <w:lang w:val="en-US"/>
          </w:rPr>
          <w:t>C-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20" w:history="1">
        <w:r w:rsidRPr="00F50F11">
          <w:rPr>
            <w:rStyle w:val="Hyperlink"/>
            <w:rFonts w:cs="Arial"/>
            <w:noProof/>
            <w:lang w:val="en-US"/>
          </w:rPr>
          <w:t>D-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21" w:history="1">
        <w:r w:rsidRPr="00F50F11">
          <w:rPr>
            <w:rStyle w:val="Hyperlink"/>
            <w:rFonts w:cs="Arial"/>
            <w:noProof/>
            <w:lang w:val="en-US"/>
          </w:rPr>
          <w:t>Código Visual Basic 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22" w:history="1">
        <w:r w:rsidRPr="00F50F11">
          <w:rPr>
            <w:rStyle w:val="Hyperlink"/>
            <w:rFonts w:cs="Arial"/>
            <w:noProof/>
          </w:rPr>
          <w:t>clsAutocarro.vb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23" w:history="1">
        <w:r w:rsidRPr="00F50F11">
          <w:rPr>
            <w:rStyle w:val="Hyperlink"/>
            <w:rFonts w:cs="Arial"/>
            <w:noProof/>
          </w:rPr>
          <w:t>clsCarta.vb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24" w:history="1">
        <w:r w:rsidRPr="00F50F11">
          <w:rPr>
            <w:rStyle w:val="Hyperlink"/>
            <w:rFonts w:cs="Arial"/>
            <w:noProof/>
          </w:rPr>
          <w:t>clsDiaSemana.vb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25" w:history="1">
        <w:r w:rsidRPr="00F50F11">
          <w:rPr>
            <w:rStyle w:val="Hyperlink"/>
            <w:rFonts w:cs="Arial"/>
            <w:noProof/>
          </w:rPr>
          <w:t>clsHorario.vb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26" w:history="1">
        <w:r w:rsidRPr="00F50F11">
          <w:rPr>
            <w:rStyle w:val="Hyperlink"/>
            <w:rFonts w:cs="Arial"/>
            <w:noProof/>
          </w:rPr>
          <w:t>clsLinha.vb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27" w:history="1">
        <w:r w:rsidRPr="00F50F11">
          <w:rPr>
            <w:rStyle w:val="Hyperlink"/>
            <w:rFonts w:cs="Arial"/>
            <w:noProof/>
          </w:rPr>
          <w:t>clsMarca.vb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28" w:history="1">
        <w:r w:rsidRPr="00F50F11">
          <w:rPr>
            <w:rStyle w:val="Hyperlink"/>
            <w:rFonts w:cs="Arial"/>
            <w:noProof/>
          </w:rPr>
          <w:t>clsPessoa.vb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29" w:history="1">
        <w:r w:rsidRPr="00F50F11">
          <w:rPr>
            <w:rStyle w:val="Hyperlink"/>
            <w:rFonts w:cs="Arial"/>
            <w:noProof/>
          </w:rPr>
          <w:t>clsTipo.vb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30" w:history="1">
        <w:r w:rsidRPr="00F50F11">
          <w:rPr>
            <w:rStyle w:val="Hyperlink"/>
            <w:rFonts w:cs="Arial"/>
            <w:noProof/>
          </w:rPr>
          <w:t>Geral.vb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31" w:history="1">
        <w:r w:rsidRPr="00F50F11">
          <w:rPr>
            <w:rStyle w:val="Hyperlink"/>
            <w:rFonts w:cs="Arial"/>
            <w:noProof/>
          </w:rPr>
          <w:t>AutocarrosMarca.vb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32" w:history="1">
        <w:r w:rsidRPr="00F50F11">
          <w:rPr>
            <w:rStyle w:val="Hyperlink"/>
            <w:rFonts w:cs="Arial"/>
            <w:noProof/>
          </w:rPr>
          <w:t>Habilitacao.vb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33" w:history="1">
        <w:r w:rsidRPr="00F50F11">
          <w:rPr>
            <w:rStyle w:val="Hyperlink"/>
            <w:rFonts w:cs="Arial"/>
            <w:noProof/>
          </w:rPr>
          <w:t>Inicial.vb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34" w:history="1">
        <w:r w:rsidRPr="00F50F11">
          <w:rPr>
            <w:rStyle w:val="Hyperlink"/>
            <w:rFonts w:cs="Arial"/>
            <w:noProof/>
          </w:rPr>
          <w:t>Jornada.vb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35" w:history="1">
        <w:r w:rsidRPr="00F50F11">
          <w:rPr>
            <w:rStyle w:val="Hyperlink"/>
            <w:rFonts w:cs="Arial"/>
            <w:noProof/>
          </w:rPr>
          <w:t>LISTA.vb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36" w:history="1">
        <w:r w:rsidRPr="00F50F11">
          <w:rPr>
            <w:rStyle w:val="Hyperlink"/>
            <w:rFonts w:cs="Arial"/>
            <w:noProof/>
          </w:rPr>
          <w:t>Código de Rotinas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37" w:history="1">
        <w:r w:rsidRPr="00F50F11">
          <w:rPr>
            <w:rStyle w:val="Hyperlink"/>
            <w:rFonts w:cs="Arial"/>
            <w:noProof/>
          </w:rPr>
          <w:t>dbo.Autocarro_del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38" w:history="1">
        <w:r w:rsidRPr="00F50F11">
          <w:rPr>
            <w:rStyle w:val="Hyperlink"/>
            <w:rFonts w:cs="Arial"/>
            <w:noProof/>
            <w:lang w:val="en-US"/>
          </w:rPr>
          <w:t>dbo.Autocarro_edit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39" w:history="1">
        <w:r w:rsidRPr="00F50F11">
          <w:rPr>
            <w:rStyle w:val="Hyperlink"/>
            <w:rFonts w:cs="Arial"/>
            <w:noProof/>
            <w:lang w:val="en-US"/>
          </w:rPr>
          <w:t>dbo.Autocarro_ins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40" w:history="1">
        <w:r w:rsidRPr="00F50F11">
          <w:rPr>
            <w:rStyle w:val="Hyperlink"/>
            <w:rFonts w:cs="Arial"/>
            <w:noProof/>
            <w:lang w:val="en-US"/>
          </w:rPr>
          <w:t>dbo.Carta_get_all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41" w:history="1">
        <w:r w:rsidRPr="00F50F11">
          <w:rPr>
            <w:rStyle w:val="Hyperlink"/>
            <w:rFonts w:cs="Arial"/>
            <w:noProof/>
          </w:rPr>
          <w:t>dbo.Carta_SEL1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42" w:history="1">
        <w:r w:rsidRPr="00F50F11">
          <w:rPr>
            <w:rStyle w:val="Hyperlink"/>
            <w:rFonts w:cs="Arial"/>
            <w:noProof/>
            <w:lang w:val="en-US"/>
          </w:rPr>
          <w:t>dbo.DiaSemana_del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43" w:history="1">
        <w:r w:rsidRPr="00F50F11">
          <w:rPr>
            <w:rStyle w:val="Hyperlink"/>
            <w:rFonts w:cs="Arial"/>
            <w:noProof/>
            <w:lang w:val="en-US"/>
          </w:rPr>
          <w:t>dbo.DiaSemana_edit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44" w:history="1">
        <w:r w:rsidRPr="00F50F11">
          <w:rPr>
            <w:rStyle w:val="Hyperlink"/>
            <w:rFonts w:cs="Arial"/>
            <w:noProof/>
          </w:rPr>
          <w:t>dbo.diaSemana_ins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45" w:history="1">
        <w:r w:rsidRPr="00F50F11">
          <w:rPr>
            <w:rStyle w:val="Hyperlink"/>
            <w:rFonts w:cs="Arial"/>
            <w:noProof/>
            <w:lang w:val="en-US"/>
          </w:rPr>
          <w:t>dbo.Linha_del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46" w:history="1">
        <w:r w:rsidRPr="00F50F11">
          <w:rPr>
            <w:rStyle w:val="Hyperlink"/>
            <w:rFonts w:cs="Arial"/>
            <w:noProof/>
            <w:lang w:val="en-US"/>
          </w:rPr>
          <w:t>dbo.Linha_edit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47" w:history="1">
        <w:r w:rsidRPr="00F50F11">
          <w:rPr>
            <w:rStyle w:val="Hyperlink"/>
            <w:rFonts w:cs="Arial"/>
            <w:noProof/>
          </w:rPr>
          <w:t>dbo.Linha_ins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48" w:history="1">
        <w:r w:rsidRPr="00F50F11">
          <w:rPr>
            <w:rStyle w:val="Hyperlink"/>
            <w:rFonts w:cs="Arial"/>
            <w:noProof/>
            <w:lang w:val="en-US"/>
          </w:rPr>
          <w:t>dbo.Marca_del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49" w:history="1">
        <w:r w:rsidRPr="00F50F11">
          <w:rPr>
            <w:rStyle w:val="Hyperlink"/>
            <w:rFonts w:cs="Arial"/>
            <w:noProof/>
            <w:lang w:val="en-US"/>
          </w:rPr>
          <w:t>dbo.Marca_edit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50" w:history="1">
        <w:r w:rsidRPr="00F50F11">
          <w:rPr>
            <w:rStyle w:val="Hyperlink"/>
            <w:rFonts w:cs="Arial"/>
            <w:noProof/>
            <w:lang w:val="en-US"/>
          </w:rPr>
          <w:t>dbo.Marca_get_all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51" w:history="1">
        <w:r w:rsidRPr="00F50F11">
          <w:rPr>
            <w:rStyle w:val="Hyperlink"/>
            <w:rFonts w:cs="Arial"/>
            <w:noProof/>
            <w:lang w:val="en-US"/>
          </w:rPr>
          <w:t>dbo.Marca_ins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52" w:history="1">
        <w:r w:rsidRPr="00F50F11">
          <w:rPr>
            <w:rStyle w:val="Hyperlink"/>
            <w:rFonts w:cs="Arial"/>
            <w:noProof/>
            <w:lang w:val="en-US"/>
          </w:rPr>
          <w:t>dbo.Marca_SEL1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53" w:history="1">
        <w:r w:rsidRPr="00F50F11">
          <w:rPr>
            <w:rStyle w:val="Hyperlink"/>
            <w:rFonts w:cs="Arial"/>
            <w:noProof/>
          </w:rPr>
          <w:t>dbo.Pessoa_del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54" w:history="1">
        <w:r w:rsidRPr="00F50F11">
          <w:rPr>
            <w:rStyle w:val="Hyperlink"/>
            <w:rFonts w:cs="Arial"/>
            <w:noProof/>
            <w:lang w:val="en-US"/>
          </w:rPr>
          <w:t>dbo.Pessoa_edit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55" w:history="1">
        <w:r w:rsidRPr="00F50F11">
          <w:rPr>
            <w:rStyle w:val="Hyperlink"/>
            <w:rFonts w:cs="Arial"/>
            <w:noProof/>
            <w:lang w:val="en-US"/>
          </w:rPr>
          <w:t>dbo.Pessoa_get_all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56" w:history="1">
        <w:r w:rsidRPr="00F50F11">
          <w:rPr>
            <w:rStyle w:val="Hyperlink"/>
            <w:rFonts w:cs="Arial"/>
            <w:noProof/>
          </w:rPr>
          <w:t>dbo.Pessoa_ins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57" w:history="1">
        <w:r w:rsidRPr="00F50F11">
          <w:rPr>
            <w:rStyle w:val="Hyperlink"/>
            <w:rFonts w:cs="Arial"/>
            <w:noProof/>
          </w:rPr>
          <w:t>dbo.Pessoa_SEL_Jornada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58" w:history="1">
        <w:r w:rsidRPr="00F50F11">
          <w:rPr>
            <w:rStyle w:val="Hyperlink"/>
            <w:rFonts w:cs="Arial"/>
            <w:noProof/>
            <w:lang w:val="en-US"/>
          </w:rPr>
          <w:t>dbo.Pessoa_SEL1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59" w:history="1">
        <w:r w:rsidRPr="00F50F11">
          <w:rPr>
            <w:rStyle w:val="Hyperlink"/>
            <w:rFonts w:cs="Arial"/>
            <w:noProof/>
          </w:rPr>
          <w:t>dbo.Pessoa_SELTIPO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60" w:history="1">
        <w:r w:rsidRPr="00F50F11">
          <w:rPr>
            <w:rStyle w:val="Hyperlink"/>
            <w:rFonts w:cs="Arial"/>
            <w:noProof/>
            <w:lang w:val="en-US"/>
          </w:rPr>
          <w:t>dbo.Tipo_get_all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color w:val="auto"/>
          <w:sz w:val="24"/>
          <w:szCs w:val="24"/>
        </w:rPr>
      </w:pPr>
      <w:hyperlink w:anchor="_Toc345099461" w:history="1">
        <w:r w:rsidRPr="00F50F11">
          <w:rPr>
            <w:rStyle w:val="Hyperlink"/>
            <w:rFonts w:cs="Arial"/>
            <w:noProof/>
            <w:lang w:val="en-US"/>
          </w:rPr>
          <w:t>dbo.Tipo_SEL1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_Toc345099461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E7D73" w:rsidRDefault="009E7D73">
      <w:pPr>
        <w:pStyle w:val="Heading1"/>
      </w:pPr>
      <w:r>
        <w:fldChar w:fldCharType="end"/>
      </w:r>
    </w:p>
    <w:p w:rsidR="009E7D73" w:rsidRDefault="009E7D73">
      <w:pPr>
        <w:pStyle w:val="Heading1"/>
      </w:pPr>
    </w:p>
    <w:p w:rsidR="009E7D73" w:rsidRDefault="009E7D73">
      <w:pPr>
        <w:pStyle w:val="Heading1"/>
      </w:pPr>
      <w:r>
        <w:br w:type="page"/>
      </w:r>
      <w:bookmarkStart w:id="2" w:name="_Toc345099410"/>
      <w:r>
        <w:t>Projeto do Trabalho</w:t>
      </w:r>
      <w:bookmarkEnd w:id="2"/>
    </w:p>
    <w:p w:rsidR="009E7D73" w:rsidRDefault="009E7D73">
      <w:pPr>
        <w:spacing w:line="240" w:lineRule="auto"/>
      </w:pPr>
    </w:p>
    <w:tbl>
      <w:tblPr>
        <w:tblW w:w="4996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58"/>
        <w:gridCol w:w="2750"/>
        <w:gridCol w:w="2752"/>
      </w:tblGrid>
      <w:tr w:rsidR="009E7D73" w:rsidRPr="004D4F34" w:rsidTr="005E6A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002497" w:rsidRDefault="009E7D73" w:rsidP="005E6A57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  <w:r w:rsidRPr="00002497">
              <w:rPr>
                <w:b/>
                <w:sz w:val="24"/>
                <w:szCs w:val="24"/>
              </w:rPr>
              <w:t>Fase do Trabalho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002497" w:rsidRDefault="009E7D73" w:rsidP="005E6A57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  <w:r w:rsidRPr="00002497">
              <w:rPr>
                <w:b/>
                <w:sz w:val="24"/>
                <w:szCs w:val="24"/>
              </w:rPr>
              <w:t>Horas de trabalho estimadas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D73" w:rsidRPr="00002497" w:rsidRDefault="009E7D73" w:rsidP="005E6A57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  <w:r w:rsidRPr="00002497">
              <w:rPr>
                <w:b/>
                <w:sz w:val="24"/>
                <w:szCs w:val="24"/>
              </w:rPr>
              <w:t xml:space="preserve">Horas de trabalho </w:t>
            </w:r>
            <w:r>
              <w:rPr>
                <w:b/>
                <w:sz w:val="24"/>
                <w:szCs w:val="24"/>
              </w:rPr>
              <w:t>realizadas</w:t>
            </w:r>
          </w:p>
        </w:tc>
      </w:tr>
      <w:tr w:rsidR="009E7D73" w:rsidRPr="004D4F34" w:rsidTr="002C76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9943E0" w:rsidRDefault="009E7D73" w:rsidP="005E6A57">
            <w:pPr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9943E0">
              <w:rPr>
                <w:sz w:val="24"/>
                <w:szCs w:val="24"/>
              </w:rPr>
              <w:t>squemas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4D4F34" w:rsidRDefault="009E7D73" w:rsidP="005E6A57">
            <w:pPr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D73" w:rsidRPr="004D4F34" w:rsidRDefault="009E7D73" w:rsidP="005E6A57">
            <w:pPr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E7D73" w:rsidRPr="004D4F34" w:rsidTr="002C76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4D4F34" w:rsidRDefault="009E7D73" w:rsidP="005E6A57">
            <w:pPr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Construção da Base de Dados e Interface VB.net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4D4F34" w:rsidRDefault="009E7D73" w:rsidP="005E6A57">
            <w:pPr>
              <w:tabs>
                <w:tab w:val="center" w:pos="3088"/>
                <w:tab w:val="left" w:pos="3834"/>
              </w:tabs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D73" w:rsidRPr="004D4F34" w:rsidRDefault="009E7D73" w:rsidP="005E6A57">
            <w:pPr>
              <w:tabs>
                <w:tab w:val="center" w:pos="3088"/>
                <w:tab w:val="left" w:pos="3834"/>
              </w:tabs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9E7D73" w:rsidRPr="004D4F34" w:rsidTr="002C76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4D4F34" w:rsidRDefault="009E7D73" w:rsidP="005E6A57">
            <w:pPr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73" w:rsidRPr="004D4F34" w:rsidRDefault="009E7D73" w:rsidP="005E6A57">
            <w:pPr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E7D73" w:rsidRPr="004D4F34" w:rsidRDefault="009E7D73" w:rsidP="005E6A57">
            <w:pPr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9E7D73" w:rsidRDefault="009E7D73" w:rsidP="00215DF7">
      <w:pPr>
        <w:pStyle w:val="Heading1"/>
      </w:pPr>
      <w:bookmarkStart w:id="3" w:name="h.z0ix2sgklxuf"/>
      <w:bookmarkStart w:id="4" w:name="_Toc345099411"/>
      <w:bookmarkEnd w:id="3"/>
      <w:r>
        <w:t>Modelo Logico</w:t>
      </w:r>
      <w:bookmarkEnd w:id="4"/>
    </w:p>
    <w:p w:rsidR="009E7D73" w:rsidRDefault="009E7D73" w:rsidP="001F4262">
      <w:pPr>
        <w:keepNext/>
        <w:jc w:val="center"/>
      </w:pPr>
      <w:bookmarkStart w:id="5" w:name="h.bkf5i6d8lk2q"/>
      <w:bookmarkEnd w:id="5"/>
      <w:r>
        <w:pict>
          <v:shape id="_x0000_i1026" type="#_x0000_t75" style="width:304.5pt;height:169.5pt">
            <v:imagedata r:id="rId7" o:title="" croptop="11425f" cropbottom="16302f" cropleft="2526f" cropright="18831f"/>
          </v:shape>
        </w:pict>
      </w:r>
    </w:p>
    <w:p w:rsidR="009E7D73" w:rsidRDefault="009E7D73" w:rsidP="007D05A7">
      <w:pPr>
        <w:pStyle w:val="Caption"/>
      </w:pPr>
      <w:r>
        <w:t xml:space="preserve">Ilustração </w:t>
      </w:r>
      <w:fldSimple w:instr=" SEQ Ilustração \* ARABIC ">
        <w:r>
          <w:rPr>
            <w:noProof/>
          </w:rPr>
          <w:t>1</w:t>
        </w:r>
      </w:fldSimple>
      <w:r>
        <w:t xml:space="preserve"> – Modelo Lógico</w:t>
      </w:r>
    </w:p>
    <w:p w:rsidR="009E7D73" w:rsidRDefault="009E7D73" w:rsidP="00D25F4B">
      <w:pPr>
        <w:pStyle w:val="Heading1"/>
      </w:pPr>
      <w:bookmarkStart w:id="6" w:name="_Toc345099412"/>
      <w:r>
        <w:t>Modelo Físico</w:t>
      </w:r>
      <w:bookmarkEnd w:id="6"/>
    </w:p>
    <w:p w:rsidR="009E7D73" w:rsidRDefault="009E7D73" w:rsidP="001F4262">
      <w:pPr>
        <w:keepNext/>
        <w:jc w:val="center"/>
      </w:pPr>
      <w:r>
        <w:pict>
          <v:shape id="_x0000_i1027" type="#_x0000_t75" style="width:417pt;height:221.25pt">
            <v:imagedata r:id="rId8" o:title="" croptop="7897f" cropbottom="7225f" cropleft="2526f" cropright="4943f"/>
          </v:shape>
        </w:pict>
      </w:r>
    </w:p>
    <w:p w:rsidR="009E7D73" w:rsidRDefault="009E7D73" w:rsidP="00D21C81">
      <w:pPr>
        <w:pStyle w:val="Caption"/>
      </w:pPr>
      <w:r>
        <w:t xml:space="preserve">Ilustração </w:t>
      </w:r>
      <w:fldSimple w:instr=" SEQ Ilustração \* ARABIC ">
        <w:r>
          <w:rPr>
            <w:noProof/>
          </w:rPr>
          <w:t>2</w:t>
        </w:r>
      </w:fldSimple>
      <w:r>
        <w:t xml:space="preserve"> – Modelo Físico (Microsoft SQL Server Management Studio R2)</w:t>
      </w:r>
    </w:p>
    <w:p w:rsidR="009E7D73" w:rsidRDefault="009E7D73" w:rsidP="000D142A">
      <w:pPr>
        <w:pStyle w:val="Heading1"/>
      </w:pPr>
      <w:bookmarkStart w:id="7" w:name="_Toc344862300"/>
      <w:bookmarkStart w:id="8" w:name="_Toc345099413"/>
      <w:r>
        <w:t>Modelo Conceptual</w:t>
      </w:r>
      <w:bookmarkEnd w:id="7"/>
      <w:bookmarkEnd w:id="8"/>
    </w:p>
    <w:p w:rsidR="009E7D73" w:rsidRDefault="009E7D73" w:rsidP="001F4262">
      <w:pPr>
        <w:keepNext/>
        <w:jc w:val="center"/>
      </w:pPr>
      <w:r>
        <w:pict>
          <v:shape id="_x0000_i1028" type="#_x0000_t75" style="width:372.75pt;height:190.5pt">
            <v:imagedata r:id="rId9" o:title="" croptop="11764f" cropbottom="21676f" cropleft="12623f" cropright="13780f"/>
          </v:shape>
        </w:pict>
      </w:r>
    </w:p>
    <w:p w:rsidR="009E7D73" w:rsidRDefault="009E7D73" w:rsidP="000D142A">
      <w:pPr>
        <w:pStyle w:val="Caption"/>
      </w:pPr>
      <w:r>
        <w:t xml:space="preserve">Ilustração </w:t>
      </w:r>
      <w:fldSimple w:instr=" SEQ Ilustração \* ARABIC ">
        <w:r>
          <w:rPr>
            <w:noProof/>
          </w:rPr>
          <w:t>3</w:t>
        </w:r>
      </w:fldSimple>
      <w:r>
        <w:t xml:space="preserve"> – Modelo Conceptual</w:t>
      </w:r>
    </w:p>
    <w:p w:rsidR="009E7D73" w:rsidRDefault="009E7D73" w:rsidP="000D142A"/>
    <w:p w:rsidR="009E7D73" w:rsidRDefault="009E7D73" w:rsidP="000D142A">
      <w:pPr>
        <w:pStyle w:val="Heading1"/>
      </w:pPr>
      <w:bookmarkStart w:id="9" w:name="_Toc344862301"/>
      <w:bookmarkStart w:id="10" w:name="_Toc345099414"/>
      <w:r>
        <w:t>Justificação das Opções Tomadas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50"/>
        <w:gridCol w:w="4750"/>
      </w:tblGrid>
      <w:tr w:rsidR="009E7D73" w:rsidTr="00FD3E1A">
        <w:tc>
          <w:tcPr>
            <w:tcW w:w="4750" w:type="dxa"/>
          </w:tcPr>
          <w:p w:rsidR="009E7D73" w:rsidRPr="00FD3E1A" w:rsidRDefault="009E7D73" w:rsidP="00FD3E1A">
            <w:pPr>
              <w:spacing w:line="264" w:lineRule="auto"/>
              <w:jc w:val="center"/>
              <w:rPr>
                <w:b/>
                <w:sz w:val="24"/>
              </w:rPr>
            </w:pPr>
            <w:r w:rsidRPr="00FD3E1A">
              <w:rPr>
                <w:b/>
                <w:sz w:val="24"/>
              </w:rPr>
              <w:t>Tipo de Dado</w:t>
            </w:r>
          </w:p>
        </w:tc>
        <w:tc>
          <w:tcPr>
            <w:tcW w:w="4750" w:type="dxa"/>
          </w:tcPr>
          <w:p w:rsidR="009E7D73" w:rsidRPr="00FD3E1A" w:rsidRDefault="009E7D73" w:rsidP="00FD3E1A">
            <w:pPr>
              <w:spacing w:line="264" w:lineRule="auto"/>
              <w:jc w:val="center"/>
              <w:rPr>
                <w:b/>
                <w:sz w:val="24"/>
              </w:rPr>
            </w:pPr>
            <w:r w:rsidRPr="00FD3E1A">
              <w:rPr>
                <w:b/>
                <w:sz w:val="24"/>
              </w:rPr>
              <w:t>Uso</w:t>
            </w:r>
          </w:p>
        </w:tc>
      </w:tr>
      <w:tr w:rsidR="009E7D73" w:rsidTr="00FD3E1A">
        <w:tc>
          <w:tcPr>
            <w:tcW w:w="4750" w:type="dxa"/>
          </w:tcPr>
          <w:p w:rsidR="009E7D73" w:rsidRPr="00FD3E1A" w:rsidRDefault="009E7D73" w:rsidP="00FD3E1A">
            <w:pPr>
              <w:spacing w:line="264" w:lineRule="auto"/>
              <w:rPr>
                <w:sz w:val="24"/>
              </w:rPr>
            </w:pPr>
            <w:r w:rsidRPr="00FD3E1A">
              <w:rPr>
                <w:sz w:val="24"/>
              </w:rPr>
              <w:t>Bigint</w:t>
            </w:r>
          </w:p>
        </w:tc>
        <w:tc>
          <w:tcPr>
            <w:tcW w:w="4750" w:type="dxa"/>
          </w:tcPr>
          <w:p w:rsidR="009E7D73" w:rsidRPr="00FD3E1A" w:rsidRDefault="009E7D73" w:rsidP="00FD3E1A">
            <w:pPr>
              <w:spacing w:line="264" w:lineRule="auto"/>
              <w:rPr>
                <w:sz w:val="24"/>
              </w:rPr>
            </w:pPr>
            <w:r w:rsidRPr="00FD3E1A">
              <w:rPr>
                <w:sz w:val="24"/>
              </w:rPr>
              <w:t>IDs únicos, valores inteiros. Chaves primárias e externas (FK, Foreign key)</w:t>
            </w:r>
          </w:p>
        </w:tc>
      </w:tr>
      <w:tr w:rsidR="009E7D73" w:rsidTr="00FD3E1A">
        <w:tc>
          <w:tcPr>
            <w:tcW w:w="4750" w:type="dxa"/>
          </w:tcPr>
          <w:p w:rsidR="009E7D73" w:rsidRPr="00FD3E1A" w:rsidRDefault="009E7D73" w:rsidP="00FD3E1A">
            <w:pPr>
              <w:spacing w:line="264" w:lineRule="auto"/>
              <w:rPr>
                <w:sz w:val="24"/>
              </w:rPr>
            </w:pPr>
            <w:r>
              <w:rPr>
                <w:sz w:val="24"/>
              </w:rPr>
              <w:t>nvarchar(3</w:t>
            </w:r>
            <w:r w:rsidRPr="00FD3E1A">
              <w:rPr>
                <w:sz w:val="24"/>
              </w:rPr>
              <w:t>0)</w:t>
            </w:r>
          </w:p>
        </w:tc>
        <w:tc>
          <w:tcPr>
            <w:tcW w:w="4750" w:type="dxa"/>
          </w:tcPr>
          <w:p w:rsidR="009E7D73" w:rsidRPr="00FD3E1A" w:rsidRDefault="009E7D73" w:rsidP="00FD3E1A">
            <w:pPr>
              <w:spacing w:line="264" w:lineRule="auto"/>
              <w:rPr>
                <w:sz w:val="24"/>
              </w:rPr>
            </w:pPr>
            <w:r w:rsidRPr="00FD3E1A">
              <w:rPr>
                <w:sz w:val="24"/>
              </w:rPr>
              <w:t>Variáveis de tipo “String”</w:t>
            </w:r>
          </w:p>
        </w:tc>
      </w:tr>
      <w:tr w:rsidR="009E7D73" w:rsidTr="00FD3E1A">
        <w:tc>
          <w:tcPr>
            <w:tcW w:w="4750" w:type="dxa"/>
          </w:tcPr>
          <w:p w:rsidR="009E7D73" w:rsidRPr="00FD3E1A" w:rsidRDefault="009E7D73" w:rsidP="00FD3E1A">
            <w:pPr>
              <w:spacing w:line="264" w:lineRule="auto"/>
              <w:rPr>
                <w:sz w:val="24"/>
              </w:rPr>
            </w:pPr>
            <w:r w:rsidRPr="00FD3E1A">
              <w:rPr>
                <w:sz w:val="24"/>
              </w:rPr>
              <w:t>Date</w:t>
            </w:r>
          </w:p>
        </w:tc>
        <w:tc>
          <w:tcPr>
            <w:tcW w:w="4750" w:type="dxa"/>
          </w:tcPr>
          <w:p w:rsidR="009E7D73" w:rsidRPr="00FD3E1A" w:rsidRDefault="009E7D73" w:rsidP="00FD3E1A">
            <w:pPr>
              <w:spacing w:line="264" w:lineRule="auto"/>
              <w:rPr>
                <w:sz w:val="24"/>
              </w:rPr>
            </w:pPr>
            <w:r w:rsidRPr="00FD3E1A">
              <w:rPr>
                <w:sz w:val="24"/>
              </w:rPr>
              <w:t>Data, necessário para cálculos relativos a datas, dai ser preferível a inteiros.</w:t>
            </w:r>
          </w:p>
        </w:tc>
      </w:tr>
    </w:tbl>
    <w:p w:rsidR="009E7D73" w:rsidRDefault="009E7D73" w:rsidP="000D142A">
      <w:pPr>
        <w:spacing w:line="264" w:lineRule="auto"/>
        <w:rPr>
          <w:sz w:val="24"/>
        </w:rPr>
      </w:pPr>
      <w:bookmarkStart w:id="11" w:name="_GoBack"/>
      <w:r>
        <w:rPr>
          <w:sz w:val="24"/>
        </w:rPr>
        <w:t>Nota: Só valores de tabelas com Auto relação é que podem ter atributos que “Allow Nulls”.</w:t>
      </w:r>
      <w:bookmarkEnd w:id="11"/>
    </w:p>
    <w:p w:rsidR="009E7D73" w:rsidRDefault="009E7D73" w:rsidP="000D142A">
      <w:pPr>
        <w:pStyle w:val="Heading1"/>
      </w:pPr>
      <w:bookmarkStart w:id="12" w:name="_Toc344862303"/>
      <w:bookmarkStart w:id="13" w:name="_Toc345099415"/>
      <w:r>
        <w:t>Manual de Utilizador Sucinto</w:t>
      </w:r>
      <w:bookmarkEnd w:id="12"/>
      <w:bookmarkEnd w:id="13"/>
    </w:p>
    <w:p w:rsidR="009E7D73" w:rsidRDefault="009E7D73" w:rsidP="005F0D95">
      <w:pPr>
        <w:keepNext/>
        <w:spacing w:line="264" w:lineRule="auto"/>
      </w:pPr>
      <w:r w:rsidRPr="00C12140">
        <w:rPr>
          <w:sz w:val="24"/>
        </w:rPr>
        <w:pict>
          <v:shape id="_x0000_i1029" type="#_x0000_t75" style="width:465.75pt;height:209.25pt">
            <v:imagedata r:id="rId10" o:title=""/>
          </v:shape>
        </w:pict>
      </w:r>
    </w:p>
    <w:p w:rsidR="009E7D73" w:rsidRDefault="009E7D73" w:rsidP="005F0D95">
      <w:pPr>
        <w:pStyle w:val="Caption"/>
      </w:pPr>
      <w:r>
        <w:t xml:space="preserve">Ilustração </w:t>
      </w:r>
      <w:fldSimple w:instr=" SEQ Ilustração \* ARABIC ">
        <w:r>
          <w:rPr>
            <w:noProof/>
          </w:rPr>
          <w:t>4</w:t>
        </w:r>
      </w:fldSimple>
      <w:r>
        <w:t xml:space="preserve"> - Menu inicial</w:t>
      </w:r>
    </w:p>
    <w:p w:rsidR="009E7D73" w:rsidRDefault="009E7D73" w:rsidP="000D76B9">
      <w:pPr>
        <w:keepNext/>
        <w:spacing w:line="264" w:lineRule="auto"/>
      </w:pPr>
      <w:r w:rsidRPr="00C12140">
        <w:rPr>
          <w:sz w:val="24"/>
        </w:rPr>
        <w:pict>
          <v:shape id="_x0000_i1030" type="#_x0000_t75" style="width:463.5pt;height:172.5pt">
            <v:imagedata r:id="rId11" o:title=""/>
          </v:shape>
        </w:pict>
      </w:r>
    </w:p>
    <w:p w:rsidR="009E7D73" w:rsidRDefault="009E7D73" w:rsidP="000D76B9">
      <w:pPr>
        <w:pStyle w:val="Caption"/>
      </w:pPr>
      <w:r>
        <w:t xml:space="preserve">Ilustração </w:t>
      </w:r>
      <w:fldSimple w:instr=" SEQ Ilustração \* ARABIC ">
        <w:r>
          <w:rPr>
            <w:noProof/>
          </w:rPr>
          <w:t>5</w:t>
        </w:r>
      </w:fldSimple>
      <w:r>
        <w:t xml:space="preserve"> - Lista (de marcas)</w:t>
      </w:r>
    </w:p>
    <w:p w:rsidR="009E7D73" w:rsidRDefault="009E7D73" w:rsidP="000D76B9">
      <w:pPr>
        <w:keepNext/>
        <w:spacing w:line="264" w:lineRule="auto"/>
      </w:pPr>
      <w:r w:rsidRPr="00C12140">
        <w:rPr>
          <w:sz w:val="24"/>
        </w:rPr>
        <w:pict>
          <v:shape id="_x0000_i1031" type="#_x0000_t75" style="width:465pt;height:238.5pt">
            <v:imagedata r:id="rId12" o:title=""/>
          </v:shape>
        </w:pict>
      </w:r>
    </w:p>
    <w:p w:rsidR="009E7D73" w:rsidRDefault="009E7D73" w:rsidP="000D76B9">
      <w:pPr>
        <w:pStyle w:val="Caption"/>
      </w:pPr>
      <w:r>
        <w:t xml:space="preserve">Ilustração </w:t>
      </w:r>
      <w:fldSimple w:instr=" SEQ Ilustração \* ARABIC ">
        <w:r>
          <w:rPr>
            <w:noProof/>
          </w:rPr>
          <w:t>6</w:t>
        </w:r>
      </w:fldSimple>
      <w:r>
        <w:t xml:space="preserve"> - Autocarros por Marca</w:t>
      </w:r>
    </w:p>
    <w:p w:rsidR="009E7D73" w:rsidRDefault="009E7D73" w:rsidP="000D76B9">
      <w:pPr>
        <w:keepNext/>
        <w:spacing w:line="264" w:lineRule="auto"/>
      </w:pPr>
      <w:r w:rsidRPr="00C12140">
        <w:rPr>
          <w:sz w:val="24"/>
        </w:rPr>
        <w:pict>
          <v:shape id="_x0000_i1032" type="#_x0000_t75" style="width:467.25pt;height:316.5pt">
            <v:imagedata r:id="rId13" o:title=""/>
          </v:shape>
        </w:pict>
      </w:r>
    </w:p>
    <w:p w:rsidR="009E7D73" w:rsidRDefault="009E7D73" w:rsidP="000D76B9">
      <w:pPr>
        <w:pStyle w:val="Caption"/>
      </w:pPr>
      <w:r>
        <w:t xml:space="preserve">Ilustração </w:t>
      </w:r>
      <w:fldSimple w:instr=" SEQ Ilustração \* ARABIC ">
        <w:r>
          <w:rPr>
            <w:noProof/>
          </w:rPr>
          <w:t>7</w:t>
        </w:r>
      </w:fldSimple>
      <w:r>
        <w:t xml:space="preserve"> - Pessoa (com um registo aberto)</w:t>
      </w:r>
    </w:p>
    <w:p w:rsidR="009E7D73" w:rsidRDefault="009E7D73" w:rsidP="000D76B9">
      <w:pPr>
        <w:keepNext/>
        <w:spacing w:line="264" w:lineRule="auto"/>
      </w:pPr>
      <w:r w:rsidRPr="00C12140">
        <w:rPr>
          <w:sz w:val="24"/>
        </w:rPr>
        <w:pict>
          <v:shape id="_x0000_i1033" type="#_x0000_t75" style="width:463.5pt;height:172.5pt">
            <v:imagedata r:id="rId14" o:title=""/>
          </v:shape>
        </w:pict>
      </w:r>
    </w:p>
    <w:p w:rsidR="009E7D73" w:rsidRDefault="009E7D73" w:rsidP="000D76B9">
      <w:pPr>
        <w:pStyle w:val="Caption"/>
      </w:pPr>
      <w:r>
        <w:t xml:space="preserve">Ilustração </w:t>
      </w:r>
      <w:fldSimple w:instr=" SEQ Ilustração \* ARABIC ">
        <w:r>
          <w:rPr>
            <w:noProof/>
          </w:rPr>
          <w:t>8</w:t>
        </w:r>
      </w:fldSimple>
      <w:r>
        <w:t xml:space="preserve"> - Lista de tipos</w:t>
      </w:r>
    </w:p>
    <w:p w:rsidR="009E7D73" w:rsidRDefault="009E7D73" w:rsidP="000D76B9">
      <w:pPr>
        <w:keepNext/>
        <w:spacing w:line="264" w:lineRule="auto"/>
      </w:pPr>
      <w:r w:rsidRPr="00C12140">
        <w:rPr>
          <w:sz w:val="24"/>
        </w:rPr>
        <w:pict>
          <v:shape id="_x0000_i1034" type="#_x0000_t75" style="width:465pt;height:238.5pt">
            <v:imagedata r:id="rId15" o:title=""/>
          </v:shape>
        </w:pict>
      </w:r>
    </w:p>
    <w:p w:rsidR="009E7D73" w:rsidRDefault="009E7D73" w:rsidP="000D76B9">
      <w:pPr>
        <w:pStyle w:val="Caption"/>
        <w:rPr>
          <w:sz w:val="24"/>
        </w:rPr>
      </w:pPr>
      <w:r>
        <w:t xml:space="preserve">Ilustração </w:t>
      </w:r>
      <w:fldSimple w:instr=" SEQ Ilustração \* ARABIC ">
        <w:r>
          <w:rPr>
            <w:noProof/>
          </w:rPr>
          <w:t>9</w:t>
        </w:r>
      </w:fldSimple>
      <w:r>
        <w:t xml:space="preserve"> - Tipo de autocarro eu cada utilizador pode conduzir</w:t>
      </w:r>
    </w:p>
    <w:p w:rsidR="009E7D73" w:rsidRDefault="009E7D73" w:rsidP="000D142A">
      <w:pPr>
        <w:pStyle w:val="Heading1"/>
      </w:pPr>
      <w:bookmarkStart w:id="14" w:name="_Toc344862304"/>
      <w:r>
        <w:br w:type="page"/>
      </w:r>
      <w:bookmarkStart w:id="15" w:name="_Toc345099416"/>
      <w:r>
        <w:t>Questões</w:t>
      </w:r>
      <w:bookmarkEnd w:id="14"/>
      <w:bookmarkEnd w:id="15"/>
    </w:p>
    <w:p w:rsidR="009E7D73" w:rsidRDefault="009E7D73" w:rsidP="000D142A">
      <w:pPr>
        <w:pStyle w:val="Heading2"/>
      </w:pPr>
      <w:bookmarkStart w:id="16" w:name="_Toc344862305"/>
      <w:bookmarkStart w:id="17" w:name="_Toc345099417"/>
      <w:r>
        <w:t>A-</w:t>
      </w:r>
      <w:bookmarkEnd w:id="16"/>
      <w:bookmarkEnd w:id="17"/>
    </w:p>
    <w:p w:rsidR="009E7D73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bookmarkStart w:id="18" w:name="_Toc344862306"/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[Autocarro_SELMARCA]</w:t>
      </w:r>
    </w:p>
    <w:p w:rsidR="009E7D73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9E7D73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@autocarro_Marca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E7D73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9E7D73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9E7D73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Autocarro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Autocarro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A_matricula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Autocarro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A_M_id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Autocarro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A_T_id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Autocarro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A_MOD_id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Autocarro 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Autocarro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A_M_id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@autocarro_Marca </w:t>
      </w:r>
    </w:p>
    <w:p w:rsidR="009E7D73" w:rsidRPr="00321FFB" w:rsidRDefault="009E7D73" w:rsidP="00321FFB">
      <w:pPr>
        <w:spacing w:line="240" w:lineRule="auto"/>
        <w:rPr>
          <w:rFonts w:ascii="Courier New" w:hAnsi="Courier New"/>
          <w:color w:val="0000FF"/>
          <w:sz w:val="20"/>
        </w:rPr>
      </w:pPr>
      <w:r w:rsidRPr="00321FFB">
        <w:rPr>
          <w:rFonts w:ascii="Courier New" w:hAnsi="Courier New"/>
          <w:color w:val="0000FF"/>
          <w:sz w:val="20"/>
        </w:rPr>
        <w:t>END</w:t>
      </w:r>
    </w:p>
    <w:p w:rsidR="009E7D73" w:rsidRDefault="009E7D73" w:rsidP="002339FE">
      <w:pPr>
        <w:pStyle w:val="Heading2"/>
      </w:pPr>
      <w:bookmarkStart w:id="19" w:name="_Toc345099418"/>
      <w:r>
        <w:t>B-</w:t>
      </w:r>
      <w:bookmarkEnd w:id="18"/>
      <w:bookmarkEnd w:id="19"/>
    </w:p>
    <w:p w:rsidR="009E7D73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bookmarkStart w:id="20" w:name="_Toc344862307"/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[Tipo_SEL1]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@id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Tipo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T_nome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Tipo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Tipo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T_id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@id</w:t>
      </w:r>
    </w:p>
    <w:p w:rsidR="009E7D73" w:rsidRPr="00321FFB" w:rsidRDefault="009E7D73" w:rsidP="00321FFB">
      <w:pPr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21F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9E7D73" w:rsidRDefault="009E7D73" w:rsidP="002339FE">
      <w:pPr>
        <w:pStyle w:val="Heading2"/>
        <w:rPr>
          <w:lang w:val="en-US"/>
        </w:rPr>
      </w:pPr>
      <w:bookmarkStart w:id="21" w:name="_Toc345099419"/>
      <w:r>
        <w:rPr>
          <w:lang w:val="en-US"/>
        </w:rPr>
        <w:t>C-</w:t>
      </w:r>
      <w:bookmarkEnd w:id="20"/>
      <w:bookmarkEnd w:id="21"/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bookmarkStart w:id="22" w:name="_Toc344862308"/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[C]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@pessId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@data_minima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@data_maxima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Linha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LIN_id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Pessoa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Jornada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Pessoa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PESS_id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Jornada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JORN_PESS_fiscal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Dia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Jornada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JORN_DIA_id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Dia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DIA_id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JornadaLinha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Jornada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JORN_id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JornadaLinha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JL_JORN_id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Linha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JornadaLinha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JL_LIN_id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Linha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LIN_id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PESS_id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@pessId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Dia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DIA_data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@data_minima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Dia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DIA_data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@data_maxima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9E7D73" w:rsidRDefault="009E7D73" w:rsidP="000D142A">
      <w:pPr>
        <w:pStyle w:val="Heading2"/>
        <w:rPr>
          <w:lang w:val="en-US"/>
        </w:rPr>
      </w:pPr>
      <w:r>
        <w:rPr>
          <w:lang w:val="en-US"/>
        </w:rPr>
        <w:br w:type="page"/>
      </w:r>
      <w:bookmarkStart w:id="23" w:name="_Toc345099420"/>
      <w:r>
        <w:rPr>
          <w:lang w:val="en-US"/>
        </w:rPr>
        <w:t>D-</w:t>
      </w:r>
      <w:bookmarkEnd w:id="22"/>
      <w:bookmarkEnd w:id="23"/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bookmarkStart w:id="24" w:name="_Toc344862309"/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[D]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@autocarro_matricula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20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@data_minima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@data_maxima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</w:t>
      </w:r>
      <w:r w:rsidRPr="00B429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Linha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LIN_id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'Total linhas'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Autocarro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Tipo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Autocarro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A_T_id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Tipo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T_id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JornadaLinha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Jornada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JornadaLinha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JL_JORN_id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Jornada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JORN_id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Linha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JornadaLinha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JL_LIN_id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Linha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LIN_id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Pessoa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Jornada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JORN_PESS_condutor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Pessoa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PESS_id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Carta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Pessoa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PESS_id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Carta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D_PESS_id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Tipo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T_id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Carta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D_T_id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9E7D73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Dia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Jornada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JORN_DIA_id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DIA_id</w:t>
      </w:r>
    </w:p>
    <w:p w:rsidR="009E7D73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Autocarro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A_matricula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@autocarro_matricula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Dia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DIA_data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@data_minima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Dia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DIA_data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@data_maxima</w:t>
      </w: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9E7D73" w:rsidRPr="00B4298C" w:rsidRDefault="009E7D73" w:rsidP="002339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9E7D73" w:rsidRPr="00B4298C" w:rsidRDefault="009E7D73" w:rsidP="000D142A">
      <w:pPr>
        <w:pStyle w:val="Heading1"/>
        <w:rPr>
          <w:lang w:val="en-US"/>
        </w:rPr>
      </w:pPr>
      <w:bookmarkStart w:id="25" w:name="_Toc344862313"/>
      <w:bookmarkStart w:id="26" w:name="_Toc345099421"/>
      <w:bookmarkEnd w:id="24"/>
      <w:r w:rsidRPr="00B4298C">
        <w:rPr>
          <w:lang w:val="en-US"/>
        </w:rPr>
        <w:t>Código Visual Basic .NET</w:t>
      </w:r>
      <w:bookmarkEnd w:id="25"/>
      <w:bookmarkEnd w:id="26"/>
    </w:p>
    <w:p w:rsidR="009E7D73" w:rsidRDefault="009E7D73" w:rsidP="007D05A7">
      <w:pPr>
        <w:pStyle w:val="Heading3"/>
      </w:pPr>
      <w:bookmarkStart w:id="27" w:name="_Toc345099422"/>
      <w:bookmarkStart w:id="28" w:name="_Toc344862314"/>
      <w:r>
        <w:t>clsAutocarro.vb</w:t>
      </w:r>
      <w:bookmarkEnd w:id="27"/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clsAutocarro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myCnn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myAutocarroId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estado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mensagem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dbConStr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myCnn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auto"/>
          <w:sz w:val="19"/>
          <w:szCs w:val="19"/>
        </w:rPr>
        <w:t>(dbConStr)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auto"/>
          <w:sz w:val="19"/>
          <w:szCs w:val="19"/>
        </w:rPr>
        <w:t xml:space="preserve"> autocarroId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autocarroId = myAutocarroId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Autocarro_ins, para inserir um autocarro novo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addAutocarro(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matricula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marca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tipo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modelo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"Autocarro_ins"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parametro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"@autocarroMatricula"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matricula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"@autocarroMarca"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marca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"@autocarroTipo"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.Int64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tipo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"@autocarroModelo"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.Int64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modelo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cmd.ExecuteNonQuery()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Left(ex.Message, 35) = </w:t>
      </w:r>
      <w:r>
        <w:rPr>
          <w:rFonts w:ascii="Consolas" w:hAnsi="Consolas" w:cs="Consolas"/>
          <w:color w:val="A31515"/>
          <w:sz w:val="19"/>
          <w:szCs w:val="19"/>
        </w:rPr>
        <w:t>"Violação da chave primária"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Action(5)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Autocaro_del, apaga um autocarro pela matricula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delAutocarro(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matricula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"Autocarro_del"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parametro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"@autocarroMatricula"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matricula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cmd.ExecuteNonQuery()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Action(6)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Autocarro_ins, para editar o autocarro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editMarca(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matricula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marca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tipo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modelo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"Autocarro_ins"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parametro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"@autocarroMatricula"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matricula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"@autocarroMarca"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marca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"@autocarroTipo"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.Int64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tipo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"@autocarroModelo"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.Int64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modelo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cmd.ExecuteNonQuery()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Action(7)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Autocarro_SELMARCA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auto"/>
          <w:sz w:val="19"/>
          <w:szCs w:val="19"/>
        </w:rPr>
        <w:t xml:space="preserve"> autocarroSelMarca(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marca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"Autocarro_SELMARCA"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prm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"@autocarro_Marca"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marca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cmd.Parameters.Add(prm)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tbl.Load(cmd.ExecuteReader)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autocarroSelMarca = tbl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autocarroSelMarca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7D05A7"/>
    <w:p w:rsidR="009E7D73" w:rsidRDefault="009E7D73" w:rsidP="007D05A7">
      <w:pPr>
        <w:pStyle w:val="Heading3"/>
      </w:pPr>
      <w:bookmarkStart w:id="29" w:name="_Toc345099423"/>
      <w:r>
        <w:t>clsCarta.vb</w:t>
      </w:r>
      <w:bookmarkEnd w:id="29"/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clsCarta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myCnn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myCartaTipoId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myCartaDataEmissao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myCartaDataValidade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estado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mensagem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auto"/>
          <w:sz w:val="19"/>
          <w:szCs w:val="19"/>
        </w:rPr>
        <w:t xml:space="preserve"> cartaTipoId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cartaTipoId = myCartaTipoId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myCartaTipoId = value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auto"/>
          <w:sz w:val="19"/>
          <w:szCs w:val="19"/>
        </w:rPr>
        <w:t xml:space="preserve"> cartaDataEmissao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cartaDataEmissao = myCartaDataEmissao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myCartaDataEmissao = value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auto"/>
          <w:sz w:val="19"/>
          <w:szCs w:val="19"/>
        </w:rPr>
        <w:t xml:space="preserve"> cartaDataValidade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cartaDataValidade = myCartaDataValidade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myCartaDataValidade = value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dbConStr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myCnn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auto"/>
          <w:sz w:val="19"/>
          <w:szCs w:val="19"/>
        </w:rPr>
        <w:t>(dbConStr)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'escreve o quadro das cartas, executa a stored procedure Carta_SEL1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auto"/>
          <w:sz w:val="19"/>
          <w:szCs w:val="19"/>
        </w:rPr>
        <w:t xml:space="preserve"> pessCarta(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pessId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"Carta_SEL1"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prm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"@pessId"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.Int64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pessId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cmd.Parameters.Add(prm)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tbl.Load(cmd.ExecuteReader)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pessCarta = tbl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pessCarta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7D05A7"/>
    <w:p w:rsidR="009E7D73" w:rsidRDefault="009E7D73" w:rsidP="007D05A7">
      <w:pPr>
        <w:pStyle w:val="Heading3"/>
      </w:pPr>
      <w:bookmarkStart w:id="30" w:name="_Toc345099424"/>
      <w:r>
        <w:t>clsDiaSemana.vb</w:t>
      </w:r>
      <w:bookmarkEnd w:id="30"/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clsDiaSemana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myCnn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myDiaSemanaId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estado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mensagem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auto"/>
          <w:sz w:val="19"/>
          <w:szCs w:val="19"/>
        </w:rPr>
        <w:t xml:space="preserve"> diaSemanaId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diaSemanaId = myDiaSemanaId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DiaSemana_ins, adiciona um dia da semana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addDiaSemana(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dia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"DiaSemana_ins"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parametro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"@diaSemanaId"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dia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cmd.ExecuteNonQuery()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Left(ex.Message, 35) = </w:t>
      </w:r>
      <w:r>
        <w:rPr>
          <w:rFonts w:ascii="Consolas" w:hAnsi="Consolas" w:cs="Consolas"/>
          <w:color w:val="A31515"/>
          <w:sz w:val="19"/>
          <w:szCs w:val="19"/>
        </w:rPr>
        <w:t>"Violação da chave primária"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Action(5)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DiaSemana_del, apaga um dia da semana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delDiaSemana(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dia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"DiaSemana_del"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parametro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"@diaSemanaId"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dia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cmd.ExecuteNonQuery()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Action(6)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editDiaSemana, edita o dia da semana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editDiaSemana(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dia)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"DiaSemana_edit"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parametro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"@diaSemanaId"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dia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cmd.ExecuteNonQuery()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Action(7)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9E7D73" w:rsidRDefault="009E7D73" w:rsidP="007D05A7"/>
    <w:p w:rsidR="009E7D73" w:rsidRDefault="009E7D73" w:rsidP="007D05A7">
      <w:pPr>
        <w:pStyle w:val="Heading3"/>
      </w:pPr>
      <w:bookmarkStart w:id="31" w:name="_Toc345099425"/>
      <w:r>
        <w:t>clsHorario.vb</w:t>
      </w:r>
      <w:bookmarkEnd w:id="31"/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clsHorario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myCnn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myHorario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myHorarioId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estado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mensagem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auto"/>
          <w:sz w:val="19"/>
          <w:szCs w:val="19"/>
        </w:rPr>
        <w:t xml:space="preserve"> horarioId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horarioId = myHorarioId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Horarios_ins, insere um horario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addHorario(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horario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"Horario_ins"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parametro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"@horarioId"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horario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cmd.ExecuteNonQuery()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Left(ex.Message, 35) = </w:t>
      </w:r>
      <w:r>
        <w:rPr>
          <w:rFonts w:ascii="Consolas" w:hAnsi="Consolas" w:cs="Consolas"/>
          <w:color w:val="A31515"/>
          <w:sz w:val="19"/>
          <w:szCs w:val="19"/>
        </w:rPr>
        <w:t>"Violação da chave primária"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Action(5)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Horario_del, apaga um horario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delHorario(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horario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"Horario_del"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parametro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"@horarioId"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horario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cmd.ExecuteNonQuery()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Action(6)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Horario_edit, edita o horario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editHorario(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horario)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"Horario_edit"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parametro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"@horarioId"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horario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cmd.ExecuteNonQuery()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Action(7)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9E7D73" w:rsidRDefault="009E7D73" w:rsidP="007D05A7"/>
    <w:p w:rsidR="009E7D73" w:rsidRDefault="009E7D73" w:rsidP="007D05A7">
      <w:pPr>
        <w:pStyle w:val="Heading3"/>
      </w:pPr>
      <w:bookmarkStart w:id="32" w:name="_Toc345099426"/>
      <w:r>
        <w:t>clsLinha.vb</w:t>
      </w:r>
      <w:bookmarkEnd w:id="32"/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clsLinha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myCnn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mylinId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estado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mensagem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auto"/>
          <w:sz w:val="19"/>
          <w:szCs w:val="19"/>
        </w:rPr>
        <w:t xml:space="preserve"> linId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linId = mylinId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Linha_ins, insere uma linha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addLinha(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nome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"Linha_ins"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parametro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"@linhaId"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nome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cmd.ExecuteNonQuery()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Left(ex.Message, 35) = </w:t>
      </w:r>
      <w:r>
        <w:rPr>
          <w:rFonts w:ascii="Consolas" w:hAnsi="Consolas" w:cs="Consolas"/>
          <w:color w:val="A31515"/>
          <w:sz w:val="19"/>
          <w:szCs w:val="19"/>
        </w:rPr>
        <w:t>"Violação da chave primária"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Action(5)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Linha_del, apaga uma linha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delLinha(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nome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"Linha_del"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parametro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"@linhaId"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nome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cmd.ExecuteNonQuery()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Action(6)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Linha_edit, edita a linha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editLinha(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nome)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"Linha_edit"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parametro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"@linhaId"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nome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cmd.ExecuteNonQuery()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Action(7)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9E7D73" w:rsidRDefault="009E7D73" w:rsidP="007D05A7"/>
    <w:p w:rsidR="009E7D73" w:rsidRDefault="009E7D73" w:rsidP="007D05A7">
      <w:pPr>
        <w:pStyle w:val="Heading3"/>
      </w:pPr>
      <w:bookmarkStart w:id="33" w:name="_Toc345099427"/>
      <w:r>
        <w:t>clsMarca.vb</w:t>
      </w:r>
      <w:bookmarkEnd w:id="33"/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clsMarca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myCnn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myMarca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estado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mensagem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dbConStr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myCnn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auto"/>
          <w:sz w:val="19"/>
          <w:szCs w:val="19"/>
        </w:rPr>
        <w:t>(dbConStr)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auto"/>
          <w:sz w:val="19"/>
          <w:szCs w:val="19"/>
        </w:rPr>
        <w:t xml:space="preserve"> marca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marca = myMarca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Marca_ins, para inserir uma marca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addMarca(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nome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"Marca_ins"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parametro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"@marcaId"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nome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cmd.ExecuteNonQuery()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Left(ex.Message, 35) = </w:t>
      </w:r>
      <w:r>
        <w:rPr>
          <w:rFonts w:ascii="Consolas" w:hAnsi="Consolas" w:cs="Consolas"/>
          <w:color w:val="A31515"/>
          <w:sz w:val="19"/>
          <w:szCs w:val="19"/>
        </w:rPr>
        <w:t>"Violação da chave primária"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Action(5)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Marca_del, para apagar uma marca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delMarca(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nome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"Marca_del"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parametro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"@marcaId"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nome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cmd.ExecuteNonQuery()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Action(6)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Marca_edit, para editar uma marca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editMarca(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nome)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"Marca_edit"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parametro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"@marcaId"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nome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cmd.ExecuteNonQuery()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Action(7)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Marca_get_all, para listar todas as marcas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auto"/>
          <w:sz w:val="19"/>
          <w:szCs w:val="19"/>
        </w:rPr>
        <w:t xml:space="preserve"> listaMarca()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"Marca_get_all"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tbl.Load(cmd.ExecuteReader)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listaMarca = tbl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listaMarca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Marca_SEL1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getMarca(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nome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"Marca_SEL1"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prm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"@nome"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nome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cmd.Parameters.Add(prm)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tbl.Load(cmd.ExecuteReader)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tbl.Rows.Count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tbl.Rows(0)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.myMarca = .Item(</w:t>
      </w:r>
      <w:r>
        <w:rPr>
          <w:rFonts w:ascii="Consolas" w:hAnsi="Consolas" w:cs="Consolas"/>
          <w:color w:val="A31515"/>
          <w:sz w:val="19"/>
          <w:szCs w:val="19"/>
        </w:rPr>
        <w:t>"M_nome"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Action(-1)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.myMarca = vbNull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Action(2)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9E7D73" w:rsidRDefault="009E7D73" w:rsidP="007D05A7"/>
    <w:p w:rsidR="009E7D73" w:rsidRDefault="009E7D73" w:rsidP="007D05A7">
      <w:pPr>
        <w:pStyle w:val="Heading3"/>
      </w:pPr>
      <w:bookmarkStart w:id="34" w:name="_Toc345099428"/>
      <w:r>
        <w:t>clsPessoa.vb</w:t>
      </w:r>
      <w:bookmarkEnd w:id="34"/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clsPessoa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myCnn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myPessId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myPessNome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myPessDataNascimento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myPessMorada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myPessTelefone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myPessCondutor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estado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mensagem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dbConStr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myCnn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auto"/>
          <w:sz w:val="19"/>
          <w:szCs w:val="19"/>
        </w:rPr>
        <w:t>(dbConStr)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auto"/>
          <w:sz w:val="19"/>
          <w:szCs w:val="19"/>
        </w:rPr>
        <w:t xml:space="preserve"> pessId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pessId = myPessId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auto"/>
          <w:sz w:val="19"/>
          <w:szCs w:val="19"/>
        </w:rPr>
        <w:t xml:space="preserve"> pessNome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pessNome = myPessNome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myPessNome = value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auto"/>
          <w:sz w:val="19"/>
          <w:szCs w:val="19"/>
        </w:rPr>
        <w:t xml:space="preserve"> pessDataNascimento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pessDataNascimento = myPessDataNascimento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myPessDataNascimento = value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auto"/>
          <w:sz w:val="19"/>
          <w:szCs w:val="19"/>
        </w:rPr>
        <w:t xml:space="preserve"> pessMorada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pessMorada = myPessMorada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myPessMorada = value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auto"/>
          <w:sz w:val="19"/>
          <w:szCs w:val="19"/>
        </w:rPr>
        <w:t xml:space="preserve"> pessTelefone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pessTelefone = myPessTelefone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myPessTelefone = value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auto"/>
          <w:sz w:val="19"/>
          <w:szCs w:val="19"/>
        </w:rPr>
        <w:t xml:space="preserve"> pessCondutor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pessCondutor = myPessCondutor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myPessCondutor = value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Pessoa_get_all, para buscar a lista de todas as pessoas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auto"/>
          <w:sz w:val="19"/>
          <w:szCs w:val="19"/>
        </w:rPr>
        <w:t xml:space="preserve"> pessLista()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"Pessoa_get_all"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tbl.Load(cmd.ExecuteReader)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pessLista = tbl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pessLista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Pessoa_ins, para inserir uma pessoa nova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addPessoa(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nome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dataNascimento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morada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telefone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condutor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"Pessoa_ins"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parametro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"@pessNome"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nome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"@pessDataNascimento"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dataNascimento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"@pessMorada"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morada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"@pessTelefone"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telefone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"@pessCondutor"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.Byte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condutor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cmd.ExecuteNonQuery()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Action(8)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Left(ex.Message, 35) = </w:t>
      </w:r>
      <w:r>
        <w:rPr>
          <w:rFonts w:ascii="Consolas" w:hAnsi="Consolas" w:cs="Consolas"/>
          <w:color w:val="A31515"/>
          <w:sz w:val="19"/>
          <w:szCs w:val="19"/>
        </w:rPr>
        <w:t>"Violação da chave primária"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Action(5)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Pessoa_del, para apagar a pessoa pelo Id da pessoa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delPessoa(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"Pessoa_del"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parametro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"@pessId"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.Int64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id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cmd.ExecuteNonQuery()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Action(6)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Pessoa_edit, para editar a pessoa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editPessoa(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nome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dataNascimento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morada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telefone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condutor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"Pessoa_edit"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parametro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"@pessId"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.Int64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id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"@pessNome"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nome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"@pessDataNascimento"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dataNascimento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"@pessMorada"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morada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"@pessTelefone"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telefone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parametro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parametro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"@pessCondutor"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.Byte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condutor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cmd.Parameters.Add(parametro)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cmd.ExecuteNonQuery()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Action(7)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Pessoa_SELTIPO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auto"/>
          <w:sz w:val="19"/>
          <w:szCs w:val="19"/>
        </w:rPr>
        <w:t xml:space="preserve"> pessoaSelTipo(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tipoId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"Pessoa_SELTIPO"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prm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.Int64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"@PessoaTipo"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tipoId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cmd.Parameters.Add(prm)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tbl.Load(cmd.ExecuteReader)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pessoaSelTipo = tbl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pessoaSelTipo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Pessoa_SEL1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getPessoa(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"Pessoa_SEL1"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prm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"@id"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id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cmd.Parameters.Add(prm)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tbl.Load(cmd.ExecuteReader)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tbl.Rows.Count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tbl.Rows(0)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.myPessId = .Item(</w:t>
      </w:r>
      <w:r>
        <w:rPr>
          <w:rFonts w:ascii="Consolas" w:hAnsi="Consolas" w:cs="Consolas"/>
          <w:color w:val="A31515"/>
          <w:sz w:val="19"/>
          <w:szCs w:val="19"/>
        </w:rPr>
        <w:t>"PESS_id"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.myPessNome = .Item(</w:t>
      </w:r>
      <w:r>
        <w:rPr>
          <w:rFonts w:ascii="Consolas" w:hAnsi="Consolas" w:cs="Consolas"/>
          <w:color w:val="A31515"/>
          <w:sz w:val="19"/>
          <w:szCs w:val="19"/>
        </w:rPr>
        <w:t>"PESS_nome"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.pessDataNascimento = .Item(</w:t>
      </w:r>
      <w:r>
        <w:rPr>
          <w:rFonts w:ascii="Consolas" w:hAnsi="Consolas" w:cs="Consolas"/>
          <w:color w:val="A31515"/>
          <w:sz w:val="19"/>
          <w:szCs w:val="19"/>
        </w:rPr>
        <w:t>"PESS_dataNascimento"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.myPessTelefone = .Item(</w:t>
      </w:r>
      <w:r>
        <w:rPr>
          <w:rFonts w:ascii="Consolas" w:hAnsi="Consolas" w:cs="Consolas"/>
          <w:color w:val="A31515"/>
          <w:sz w:val="19"/>
          <w:szCs w:val="19"/>
        </w:rPr>
        <w:t>"PESS_telefone"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.pessCondutor = .Item(</w:t>
      </w:r>
      <w:r>
        <w:rPr>
          <w:rFonts w:ascii="Consolas" w:hAnsi="Consolas" w:cs="Consolas"/>
          <w:color w:val="A31515"/>
          <w:sz w:val="19"/>
          <w:szCs w:val="19"/>
        </w:rPr>
        <w:t>"PESS_condutor"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.myPessMorada = .Item(</w:t>
      </w:r>
      <w:r>
        <w:rPr>
          <w:rFonts w:ascii="Consolas" w:hAnsi="Consolas" w:cs="Consolas"/>
          <w:color w:val="A31515"/>
          <w:sz w:val="19"/>
          <w:szCs w:val="19"/>
        </w:rPr>
        <w:t>"PESS_morada"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Action(-1)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.myPessId = vbNull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.myPessNome = vbNull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.pessDataNascimento = vbNull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.myPessTelefone = vbNull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Action(2)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Pessoa_SEL_Jornada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auto"/>
          <w:sz w:val="19"/>
          <w:szCs w:val="19"/>
        </w:rPr>
        <w:t xml:space="preserve"> pessoaGetJornada(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"Pessoa_SEL_Jornada"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prm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.Int64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"@id"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id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cmd.Parameters.Add(prm)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tbl.Load(cmd.ExecuteReader)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pessoaGetJornada = tbl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pessoaGetJornada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9E7D73" w:rsidRDefault="009E7D73" w:rsidP="007D05A7"/>
    <w:p w:rsidR="009E7D73" w:rsidRDefault="009E7D73" w:rsidP="007D05A7">
      <w:pPr>
        <w:pStyle w:val="Heading3"/>
      </w:pPr>
      <w:bookmarkStart w:id="35" w:name="_Toc345099429"/>
      <w:r>
        <w:t>clsTipo.vb</w:t>
      </w:r>
      <w:bookmarkEnd w:id="35"/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clsTipo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myCnn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myTipoId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myTipoNome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myTipoLugaresSentados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myTipoLugaresEmPe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estado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mensagem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dbConStr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myCnn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auto"/>
          <w:sz w:val="19"/>
          <w:szCs w:val="19"/>
        </w:rPr>
        <w:t>(dbConStr)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auto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id = myTipoId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auto"/>
          <w:sz w:val="19"/>
          <w:szCs w:val="19"/>
        </w:rPr>
        <w:t xml:space="preserve"> tipoNome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tipoNome = myTipoNome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myTipoNome = value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auto"/>
          <w:sz w:val="19"/>
          <w:szCs w:val="19"/>
        </w:rPr>
        <w:t xml:space="preserve"> tipoLugaresSentados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tipoLugaresSentados = myTipoLugaresSentados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myTipoLugaresSentados = value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auto"/>
          <w:sz w:val="19"/>
          <w:szCs w:val="19"/>
        </w:rPr>
        <w:t xml:space="preserve"> tipoLugaresEmPe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tipoLugaresEmPe = myTipoLugaresEmPe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myTipoLugaresEmPe = value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Tipo_get_all, busca todos os tipos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auto"/>
          <w:sz w:val="19"/>
          <w:szCs w:val="19"/>
        </w:rPr>
        <w:t xml:space="preserve"> listaTipo()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"Tipo_get_all"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tbl.Load(cmd.ExecuteReader)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listaTipo = tbl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.Open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listaTipo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'executa a stored procedure Tipo_SEL1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getTipo(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cmd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.Connection = myCnn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auto"/>
          <w:sz w:val="19"/>
          <w:szCs w:val="19"/>
        </w:rPr>
        <w:t>.StoredProcedure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.CommandText = </w:t>
      </w:r>
      <w:r>
        <w:rPr>
          <w:rFonts w:ascii="Consolas" w:hAnsi="Consolas" w:cs="Consolas"/>
          <w:color w:val="A31515"/>
          <w:sz w:val="19"/>
          <w:szCs w:val="19"/>
        </w:rPr>
        <w:t>"Tipo_SEL1"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prm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prm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prm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.ParameterName = </w:t>
      </w:r>
      <w:r>
        <w:rPr>
          <w:rFonts w:ascii="Consolas" w:hAnsi="Consolas" w:cs="Consolas"/>
          <w:color w:val="A31515"/>
          <w:sz w:val="19"/>
          <w:szCs w:val="19"/>
        </w:rPr>
        <w:t>"@id"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.DbType = </w:t>
      </w:r>
      <w:r>
        <w:rPr>
          <w:rFonts w:ascii="Consolas" w:hAnsi="Consolas" w:cs="Consolas"/>
          <w:color w:val="2B91AF"/>
          <w:sz w:val="19"/>
          <w:szCs w:val="19"/>
        </w:rPr>
        <w:t>DbType</w:t>
      </w:r>
      <w:r>
        <w:rPr>
          <w:rFonts w:ascii="Consolas" w:hAnsi="Consolas" w:cs="Consolas"/>
          <w:color w:val="auto"/>
          <w:sz w:val="19"/>
          <w:szCs w:val="19"/>
        </w:rPr>
        <w:t>.String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auto"/>
          <w:sz w:val="19"/>
          <w:szCs w:val="19"/>
        </w:rPr>
        <w:t>.Input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.Value = id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cmd.Parameters.Add(prm)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myCnn.State = 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auto"/>
          <w:sz w:val="19"/>
          <w:szCs w:val="19"/>
        </w:rPr>
        <w:t xml:space="preserve">.Closed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myCnn.Open()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tbl.Load(cmd.ExecuteReader)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tbl.Rows.Count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auto"/>
          <w:sz w:val="19"/>
          <w:szCs w:val="19"/>
        </w:rPr>
        <w:t xml:space="preserve"> tbl.Rows(0)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.myTipoId = .Item(</w:t>
      </w:r>
      <w:r>
        <w:rPr>
          <w:rFonts w:ascii="Consolas" w:hAnsi="Consolas" w:cs="Consolas"/>
          <w:color w:val="A31515"/>
          <w:sz w:val="19"/>
          <w:szCs w:val="19"/>
        </w:rPr>
        <w:t>"T_id"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.myTipoNome = .Item(</w:t>
      </w:r>
      <w:r>
        <w:rPr>
          <w:rFonts w:ascii="Consolas" w:hAnsi="Consolas" w:cs="Consolas"/>
          <w:color w:val="A31515"/>
          <w:sz w:val="19"/>
          <w:szCs w:val="19"/>
        </w:rPr>
        <w:t>"T_nome"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.myTipoLugaresSentados = .Item(</w:t>
      </w:r>
      <w:r>
        <w:rPr>
          <w:rFonts w:ascii="Consolas" w:hAnsi="Consolas" w:cs="Consolas"/>
          <w:color w:val="A31515"/>
          <w:sz w:val="19"/>
          <w:szCs w:val="19"/>
        </w:rPr>
        <w:t>"T_lugares_sentados"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.myTipoLugaresEmPe = .Item(</w:t>
      </w:r>
      <w:r>
        <w:rPr>
          <w:rFonts w:ascii="Consolas" w:hAnsi="Consolas" w:cs="Consolas"/>
          <w:color w:val="A31515"/>
          <w:sz w:val="19"/>
          <w:szCs w:val="19"/>
        </w:rPr>
        <w:t>"T_lugares_em_pe"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Action(-1)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.myTipoId = vbNull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.myTipoNome = vbNull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.myTipoLugaresSentados = vbNull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.myTipoLugaresEmPe = vbNull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Action(2)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auto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RaiseEvent</w:t>
      </w:r>
      <w:r>
        <w:rPr>
          <w:rFonts w:ascii="Consolas" w:hAnsi="Consolas" w:cs="Consolas"/>
          <w:color w:val="auto"/>
          <w:sz w:val="19"/>
          <w:szCs w:val="19"/>
        </w:rPr>
        <w:t xml:space="preserve"> Errors(ex.Message)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7D05A7"/>
    <w:p w:rsidR="009E7D73" w:rsidRDefault="009E7D73" w:rsidP="007D05A7">
      <w:pPr>
        <w:pStyle w:val="Heading3"/>
      </w:pPr>
      <w:bookmarkStart w:id="36" w:name="_Toc345099430"/>
      <w:r>
        <w:t>Geral.vb</w:t>
      </w:r>
      <w:bookmarkEnd w:id="36"/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Geral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'database connection string para a base de dados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dbCNNstr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uto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Source=(local);Initial Catalog=""Transportes Publicos"";Integrated Security=True"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7D05A7"/>
    <w:p w:rsidR="009E7D73" w:rsidRDefault="009E7D73" w:rsidP="007D05A7">
      <w:pPr>
        <w:pStyle w:val="Heading3"/>
      </w:pPr>
      <w:bookmarkStart w:id="37" w:name="_Toc345099431"/>
      <w:r>
        <w:t>AutocarrosMarca.vb</w:t>
      </w:r>
      <w:bookmarkEnd w:id="37"/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AutocarrosMarca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WithEvents</w:t>
      </w:r>
      <w:r>
        <w:rPr>
          <w:rFonts w:ascii="Consolas" w:hAnsi="Consolas" w:cs="Consolas"/>
          <w:color w:val="auto"/>
          <w:sz w:val="19"/>
          <w:szCs w:val="19"/>
        </w:rPr>
        <w:t xml:space="preserve"> myMarca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clsMarca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WithEvents</w:t>
      </w:r>
      <w:r>
        <w:rPr>
          <w:rFonts w:ascii="Consolas" w:hAnsi="Consolas" w:cs="Consolas"/>
          <w:color w:val="auto"/>
          <w:sz w:val="19"/>
          <w:szCs w:val="19"/>
        </w:rPr>
        <w:t xml:space="preserve"> myAutocarro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clsAutocarro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AutocarrosMarca_Load(sender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auto"/>
          <w:sz w:val="19"/>
          <w:szCs w:val="19"/>
        </w:rPr>
        <w:t>.Load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myMarca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clsMarca</w:t>
      </w:r>
      <w:r>
        <w:rPr>
          <w:rFonts w:ascii="Consolas" w:hAnsi="Consolas" w:cs="Consolas"/>
          <w:color w:val="auto"/>
          <w:sz w:val="19"/>
          <w:szCs w:val="19"/>
        </w:rPr>
        <w:t>(dbCNNstr)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myAutocarro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clsAutocarro</w:t>
      </w:r>
      <w:r>
        <w:rPr>
          <w:rFonts w:ascii="Consolas" w:hAnsi="Consolas" w:cs="Consolas"/>
          <w:color w:val="auto"/>
          <w:sz w:val="19"/>
          <w:szCs w:val="19"/>
        </w:rPr>
        <w:t>(dbCNNstr)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'busca a lista de marcas de autocarro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Button1.Click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LISTA.DataGridView1.DataSource = myMarca.listaMarca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LISTA</w:t>
      </w:r>
      <w:r>
        <w:rPr>
          <w:rFonts w:ascii="Consolas" w:hAnsi="Consolas" w:cs="Consolas"/>
          <w:color w:val="auto"/>
          <w:sz w:val="19"/>
          <w:szCs w:val="19"/>
        </w:rPr>
        <w:t>.ShowDialog()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LISTA</w:t>
      </w:r>
      <w:r>
        <w:rPr>
          <w:rFonts w:ascii="Consolas" w:hAnsi="Consolas" w:cs="Consolas"/>
          <w:color w:val="auto"/>
          <w:sz w:val="19"/>
          <w:szCs w:val="19"/>
        </w:rPr>
        <w:t xml:space="preserve">.Escolha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myMarca.getMarca(LISTA.Escolha.Cells(</w:t>
      </w:r>
      <w:r>
        <w:rPr>
          <w:rFonts w:ascii="Consolas" w:hAnsi="Consolas" w:cs="Consolas"/>
          <w:color w:val="A31515"/>
          <w:sz w:val="19"/>
          <w:szCs w:val="19"/>
        </w:rPr>
        <w:t>"M_nome"</w:t>
      </w:r>
      <w:r>
        <w:rPr>
          <w:rFonts w:ascii="Consolas" w:hAnsi="Consolas" w:cs="Consolas"/>
          <w:color w:val="auto"/>
          <w:sz w:val="19"/>
          <w:szCs w:val="19"/>
        </w:rPr>
        <w:t>).Value)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.dgMarcaCarro.DataSource = myAutocarro.autocarroSelMarca(LISTA.Escolha.Cells(</w:t>
      </w:r>
      <w:r>
        <w:rPr>
          <w:rFonts w:ascii="Consolas" w:hAnsi="Consolas" w:cs="Consolas"/>
          <w:color w:val="A31515"/>
          <w:sz w:val="19"/>
          <w:szCs w:val="19"/>
        </w:rPr>
        <w:t>"M_nome"</w:t>
      </w:r>
      <w:r>
        <w:rPr>
          <w:rFonts w:ascii="Consolas" w:hAnsi="Consolas" w:cs="Consolas"/>
          <w:color w:val="auto"/>
          <w:sz w:val="19"/>
          <w:szCs w:val="19"/>
        </w:rPr>
        <w:t>).Value)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9E7D73" w:rsidRDefault="009E7D73" w:rsidP="007D05A7"/>
    <w:p w:rsidR="009E7D73" w:rsidRDefault="009E7D73" w:rsidP="007D05A7">
      <w:pPr>
        <w:pStyle w:val="Heading3"/>
      </w:pPr>
      <w:bookmarkStart w:id="38" w:name="_Toc345099432"/>
      <w:r>
        <w:t>Habilitacao.vb</w:t>
      </w:r>
      <w:bookmarkEnd w:id="38"/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Habilitacao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WithEvents</w:t>
      </w:r>
      <w:r>
        <w:rPr>
          <w:rFonts w:ascii="Consolas" w:hAnsi="Consolas" w:cs="Consolas"/>
          <w:color w:val="auto"/>
          <w:sz w:val="19"/>
          <w:szCs w:val="19"/>
        </w:rPr>
        <w:t xml:space="preserve"> myTipo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clsTipo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WithEvents</w:t>
      </w:r>
      <w:r>
        <w:rPr>
          <w:rFonts w:ascii="Consolas" w:hAnsi="Consolas" w:cs="Consolas"/>
          <w:color w:val="auto"/>
          <w:sz w:val="19"/>
          <w:szCs w:val="19"/>
        </w:rPr>
        <w:t xml:space="preserve"> myPessoa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clsPessoa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Habilitacao_Load(sender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auto"/>
          <w:sz w:val="19"/>
          <w:szCs w:val="19"/>
        </w:rPr>
        <w:t>.Load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myTipo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clsTipo</w:t>
      </w:r>
      <w:r>
        <w:rPr>
          <w:rFonts w:ascii="Consolas" w:hAnsi="Consolas" w:cs="Consolas"/>
          <w:color w:val="auto"/>
          <w:sz w:val="19"/>
          <w:szCs w:val="19"/>
        </w:rPr>
        <w:t>(dbCNNstr)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myPessoa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clsPessoa</w:t>
      </w:r>
      <w:r>
        <w:rPr>
          <w:rFonts w:ascii="Consolas" w:hAnsi="Consolas" w:cs="Consolas"/>
          <w:color w:val="auto"/>
          <w:sz w:val="19"/>
          <w:szCs w:val="19"/>
        </w:rPr>
        <w:t>(dbCNNstr)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'lista os tipos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Button1.Click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auto"/>
          <w:sz w:val="19"/>
          <w:szCs w:val="19"/>
        </w:rPr>
        <w:t xml:space="preserve"> 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LISTA.DataGridView1.DataSource = myTipo.listaTipo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LISTA</w:t>
      </w:r>
      <w:r>
        <w:rPr>
          <w:rFonts w:ascii="Consolas" w:hAnsi="Consolas" w:cs="Consolas"/>
          <w:color w:val="auto"/>
          <w:sz w:val="19"/>
          <w:szCs w:val="19"/>
        </w:rPr>
        <w:t>.ShowDialog()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LISTA</w:t>
      </w:r>
      <w:r>
        <w:rPr>
          <w:rFonts w:ascii="Consolas" w:hAnsi="Consolas" w:cs="Consolas"/>
          <w:color w:val="auto"/>
          <w:sz w:val="19"/>
          <w:szCs w:val="19"/>
        </w:rPr>
        <w:t xml:space="preserve">.Escolha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myTipo.getTipo(LISTA.Escolha.Cells(</w:t>
      </w:r>
      <w:r>
        <w:rPr>
          <w:rFonts w:ascii="Consolas" w:hAnsi="Consolas" w:cs="Consolas"/>
          <w:color w:val="A31515"/>
          <w:sz w:val="19"/>
          <w:szCs w:val="19"/>
        </w:rPr>
        <w:t>"T_id"</w:t>
      </w:r>
      <w:r>
        <w:rPr>
          <w:rFonts w:ascii="Consolas" w:hAnsi="Consolas" w:cs="Consolas"/>
          <w:color w:val="auto"/>
          <w:sz w:val="19"/>
          <w:szCs w:val="19"/>
        </w:rPr>
        <w:t>).Value)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.dgTipoPessoa.DataSource = myPessoa.pessoaSelTipo(LISTA.Escolha.Cells(</w:t>
      </w:r>
      <w:r>
        <w:rPr>
          <w:rFonts w:ascii="Consolas" w:hAnsi="Consolas" w:cs="Consolas"/>
          <w:color w:val="A31515"/>
          <w:sz w:val="19"/>
          <w:szCs w:val="19"/>
        </w:rPr>
        <w:t>"T_id"</w:t>
      </w:r>
      <w:r>
        <w:rPr>
          <w:rFonts w:ascii="Consolas" w:hAnsi="Consolas" w:cs="Consolas"/>
          <w:color w:val="auto"/>
          <w:sz w:val="19"/>
          <w:szCs w:val="19"/>
        </w:rPr>
        <w:t>).Value)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9E7D73" w:rsidRDefault="009E7D73" w:rsidP="007D05A7"/>
    <w:p w:rsidR="009E7D73" w:rsidRDefault="009E7D73" w:rsidP="007D05A7">
      <w:pPr>
        <w:pStyle w:val="Heading3"/>
      </w:pPr>
      <w:bookmarkStart w:id="39" w:name="_Toc345099433"/>
      <w:r>
        <w:t>Inicial.vb</w:t>
      </w:r>
      <w:bookmarkEnd w:id="39"/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Inicial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AutocarrosToolStripMenuItem_Click(sender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AutocarrosToolStripMenuItem.Click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AutocarrosMarca</w:t>
      </w:r>
      <w:r>
        <w:rPr>
          <w:rFonts w:ascii="Consolas" w:hAnsi="Consolas" w:cs="Consolas"/>
          <w:color w:val="auto"/>
          <w:sz w:val="19"/>
          <w:szCs w:val="19"/>
        </w:rPr>
        <w:t>.ShowDialog()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HabilitaçãoToolStripMenuItem_Click(sender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HabilitaçãoToolStripMenuItem.Click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Habilitacao</w:t>
      </w:r>
      <w:r>
        <w:rPr>
          <w:rFonts w:ascii="Consolas" w:hAnsi="Consolas" w:cs="Consolas"/>
          <w:color w:val="auto"/>
          <w:sz w:val="19"/>
          <w:szCs w:val="19"/>
        </w:rPr>
        <w:t>.ShowDialog()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PessoasToolStripMenuItem_Click(sender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PessoasToolStripMenuItem.Click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Jornada</w:t>
      </w:r>
      <w:r>
        <w:rPr>
          <w:rFonts w:ascii="Consolas" w:hAnsi="Consolas" w:cs="Consolas"/>
          <w:color w:val="auto"/>
          <w:sz w:val="19"/>
          <w:szCs w:val="19"/>
        </w:rPr>
        <w:t>.ShowDialog()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SairToolStripMenuItem_Click(sender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SairToolStripMenuItem.Click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9E7D73" w:rsidRDefault="009E7D73" w:rsidP="007D05A7"/>
    <w:p w:rsidR="009E7D73" w:rsidRDefault="009E7D73" w:rsidP="007D05A7">
      <w:pPr>
        <w:pStyle w:val="Heading3"/>
      </w:pPr>
      <w:bookmarkStart w:id="40" w:name="_Toc345099434"/>
      <w:r>
        <w:t>Jornada.vb</w:t>
      </w:r>
      <w:bookmarkEnd w:id="40"/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Jornada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daPessoa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daDOCT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daDOC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daDOClin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SqlClient.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dsMain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WithEvents</w:t>
      </w:r>
      <w:r>
        <w:rPr>
          <w:rFonts w:ascii="Consolas" w:hAnsi="Consolas" w:cs="Consolas"/>
          <w:color w:val="auto"/>
          <w:sz w:val="19"/>
          <w:szCs w:val="19"/>
        </w:rPr>
        <w:t xml:space="preserve"> myPessoa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clsPessoa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WithEvents</w:t>
      </w:r>
      <w:r>
        <w:rPr>
          <w:rFonts w:ascii="Consolas" w:hAnsi="Consolas" w:cs="Consolas"/>
          <w:color w:val="auto"/>
          <w:sz w:val="19"/>
          <w:szCs w:val="19"/>
        </w:rPr>
        <w:t xml:space="preserve"> myCarta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clsCarta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listaCartas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novoREG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Pessoa_Load(sender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auto"/>
          <w:sz w:val="19"/>
          <w:szCs w:val="19"/>
        </w:rPr>
        <w:t>.Load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myPessoa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clsPessoa</w:t>
      </w:r>
      <w:r>
        <w:rPr>
          <w:rFonts w:ascii="Consolas" w:hAnsi="Consolas" w:cs="Consolas"/>
          <w:color w:val="auto"/>
          <w:sz w:val="19"/>
          <w:szCs w:val="19"/>
        </w:rPr>
        <w:t>(dbCNNstr)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myCarta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clsCarta</w:t>
      </w:r>
      <w:r>
        <w:rPr>
          <w:rFonts w:ascii="Consolas" w:hAnsi="Consolas" w:cs="Consolas"/>
          <w:color w:val="auto"/>
          <w:sz w:val="19"/>
          <w:szCs w:val="19"/>
        </w:rPr>
        <w:t>(dbCNNstr)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prepForm(0)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'Controla o uso dos botões de manutenção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prepForm(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status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0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btnNOVO.Enabled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btnBUSCA.Enabled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btnEDITAR.Enabled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btnELIMINAR.Enabled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btnGRAVAR.Enabled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btnCANCELAR.Enabled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.pessId.Enabled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1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btnNOVO.Enabled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btnBUSCA.Enabled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btnEDITAR.Enabled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btnELIMINAR.Enabled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btnGRAVAR.Enabled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btnCANCELAR.Enabled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.pessId.Enabled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2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btnNOVO.Enabled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btnBUSCA.Enabled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btnEDITAR.Enabled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btnELIMINAR.Enabled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btnGRAVAR.Enabled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btnCANCELAR.Enabled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.pessId.Enabled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3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btnNOVO.Enabled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btnBUSCA.Enabled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btnEDITAR.Enabled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btnELIMINAR.Enabled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btnGRAVAR.Enabled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btnCANCELAR.Enabled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.pessId.Enabled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'limpa os campos do formulario da pessoa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newPessoa()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.pessNome.Text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.pessMorada.Text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.pessDataNascimento.Text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.cbCondutor.Checked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.pessTelefone.Text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novoREG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'botao busca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btnBUSCA_Click(sender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btnBUSCA.Click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LISTA.DataGridView1.DataSource = myPessoa.pessLista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LISTA</w:t>
      </w:r>
      <w:r>
        <w:rPr>
          <w:rFonts w:ascii="Consolas" w:hAnsi="Consolas" w:cs="Consolas"/>
          <w:color w:val="auto"/>
          <w:sz w:val="19"/>
          <w:szCs w:val="19"/>
        </w:rPr>
        <w:t>.ShowDialog()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LISTA</w:t>
      </w:r>
      <w:r>
        <w:rPr>
          <w:rFonts w:ascii="Consolas" w:hAnsi="Consolas" w:cs="Consolas"/>
          <w:color w:val="auto"/>
          <w:sz w:val="19"/>
          <w:szCs w:val="19"/>
        </w:rPr>
        <w:t xml:space="preserve">.Escolha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myPessoa.getPessoa(LISTA.Escolha.Cells(</w:t>
      </w:r>
      <w:r>
        <w:rPr>
          <w:rFonts w:ascii="Consolas" w:hAnsi="Consolas" w:cs="Consolas"/>
          <w:color w:val="A31515"/>
          <w:sz w:val="19"/>
          <w:szCs w:val="19"/>
        </w:rPr>
        <w:t>"PESS_id"</w:t>
      </w:r>
      <w:r>
        <w:rPr>
          <w:rFonts w:ascii="Consolas" w:hAnsi="Consolas" w:cs="Consolas"/>
          <w:color w:val="auto"/>
          <w:sz w:val="19"/>
          <w:szCs w:val="19"/>
        </w:rPr>
        <w:t>).Value)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myCarta.pessCarta(LISTA.Escolha.Cells(</w:t>
      </w:r>
      <w:r>
        <w:rPr>
          <w:rFonts w:ascii="Consolas" w:hAnsi="Consolas" w:cs="Consolas"/>
          <w:color w:val="A31515"/>
          <w:sz w:val="19"/>
          <w:szCs w:val="19"/>
        </w:rPr>
        <w:t>"PESS_id"</w:t>
      </w:r>
      <w:r>
        <w:rPr>
          <w:rFonts w:ascii="Consolas" w:hAnsi="Consolas" w:cs="Consolas"/>
          <w:color w:val="auto"/>
          <w:sz w:val="19"/>
          <w:szCs w:val="19"/>
        </w:rPr>
        <w:t>).Value)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.pessNome.Text = myPessoa.pessNome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.pessDataNascimento.Value = myPessoa.pessDataNascimento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.pessMorada.Text = myPessoa.pessMorada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.pessTelefone.Text = myPessoa.pessTelefone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.cbCondutor.Checked = myPessoa.pessCondutor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(myPessoa.pessCondutor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.cbCondutor.CheckState = </w:t>
      </w:r>
      <w:r>
        <w:rPr>
          <w:rFonts w:ascii="Consolas" w:hAnsi="Consolas" w:cs="Consolas"/>
          <w:color w:val="2B91AF"/>
          <w:sz w:val="19"/>
          <w:szCs w:val="19"/>
        </w:rPr>
        <w:t>CheckState</w:t>
      </w:r>
      <w:r>
        <w:rPr>
          <w:rFonts w:ascii="Consolas" w:hAnsi="Consolas" w:cs="Consolas"/>
          <w:color w:val="auto"/>
          <w:sz w:val="19"/>
          <w:szCs w:val="19"/>
        </w:rPr>
        <w:t>.Checked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.cbCondutor.Visible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.dgJORN.Visible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.cbCondutor.CheckState = </w:t>
      </w:r>
      <w:r>
        <w:rPr>
          <w:rFonts w:ascii="Consolas" w:hAnsi="Consolas" w:cs="Consolas"/>
          <w:color w:val="2B91AF"/>
          <w:sz w:val="19"/>
          <w:szCs w:val="19"/>
        </w:rPr>
        <w:t>CheckState</w:t>
      </w:r>
      <w:r>
        <w:rPr>
          <w:rFonts w:ascii="Consolas" w:hAnsi="Consolas" w:cs="Consolas"/>
          <w:color w:val="auto"/>
          <w:sz w:val="19"/>
          <w:szCs w:val="19"/>
        </w:rPr>
        <w:t>.Unchecked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.dgJORN.Visible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.pessId.Text = myPessoa.pessId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.dgJORN.DataSource = myPessoa.pessoaGetJornada(LISTA.Escolha.Cells(</w:t>
      </w:r>
      <w:r>
        <w:rPr>
          <w:rFonts w:ascii="Consolas" w:hAnsi="Consolas" w:cs="Consolas"/>
          <w:color w:val="A31515"/>
          <w:sz w:val="19"/>
          <w:szCs w:val="19"/>
        </w:rPr>
        <w:t>"PESS_id"</w:t>
      </w:r>
      <w:r>
        <w:rPr>
          <w:rFonts w:ascii="Consolas" w:hAnsi="Consolas" w:cs="Consolas"/>
          <w:color w:val="auto"/>
          <w:sz w:val="19"/>
          <w:szCs w:val="19"/>
        </w:rPr>
        <w:t>).Value)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'gere eventos do preopForm e mostra as mensagens de feedback das acçõens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clsPessoaAction(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color w:val="auto"/>
          <w:sz w:val="19"/>
          <w:szCs w:val="19"/>
        </w:rPr>
        <w:t xml:space="preserve"> status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myPessoa.Action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status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-1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prepForm(3)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2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prepForm(1)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novoREG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'txtTTDESCR.Focus()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5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"Registo com chave duplicada"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color w:val="auto"/>
          <w:sz w:val="19"/>
          <w:szCs w:val="19"/>
        </w:rPr>
        <w:t xml:space="preserve">.Exclamation, </w:t>
      </w:r>
      <w:r>
        <w:rPr>
          <w:rFonts w:ascii="Consolas" w:hAnsi="Consolas" w:cs="Consolas"/>
          <w:color w:val="A31515"/>
          <w:sz w:val="19"/>
          <w:szCs w:val="19"/>
        </w:rPr>
        <w:t>"Pessoa"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'txtTTCOD.Focus()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6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"Registo Eliminado"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color w:val="auto"/>
          <w:sz w:val="19"/>
          <w:szCs w:val="19"/>
        </w:rPr>
        <w:t xml:space="preserve">.Information, </w:t>
      </w:r>
      <w:r>
        <w:rPr>
          <w:rFonts w:ascii="Consolas" w:hAnsi="Consolas" w:cs="Consolas"/>
          <w:color w:val="A31515"/>
          <w:sz w:val="19"/>
          <w:szCs w:val="19"/>
        </w:rPr>
        <w:t>"Pessoa"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newPessoa()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prepForm(0)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'txtTTCOD.Focus()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7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"Registo actualizado."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color w:val="auto"/>
          <w:sz w:val="19"/>
          <w:szCs w:val="19"/>
        </w:rPr>
        <w:t xml:space="preserve">.Information, </w:t>
      </w:r>
      <w:r>
        <w:rPr>
          <w:rFonts w:ascii="Consolas" w:hAnsi="Consolas" w:cs="Consolas"/>
          <w:color w:val="A31515"/>
          <w:sz w:val="19"/>
          <w:szCs w:val="19"/>
        </w:rPr>
        <w:t>"Pessoa"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prepForm(3)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'txtTTCOD.Focus()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8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"Registo inserido"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color w:val="auto"/>
          <w:sz w:val="19"/>
          <w:szCs w:val="19"/>
        </w:rPr>
        <w:t xml:space="preserve">.Information, </w:t>
      </w:r>
      <w:r>
        <w:rPr>
          <w:rFonts w:ascii="Consolas" w:hAnsi="Consolas" w:cs="Consolas"/>
          <w:color w:val="A31515"/>
          <w:sz w:val="19"/>
          <w:szCs w:val="19"/>
        </w:rPr>
        <w:t>"Pessoa"</w:t>
      </w:r>
      <w:r>
        <w:rPr>
          <w:rFonts w:ascii="Consolas" w:hAnsi="Consolas" w:cs="Consolas"/>
          <w:color w:val="auto"/>
          <w:sz w:val="19"/>
          <w:szCs w:val="19"/>
        </w:rPr>
        <w:t>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prepForm(3)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'txtTTCOD.Focus()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'botao novo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btnNOVO_Click(sender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btnNOVO.Click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newPessoa()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prepForm(1)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dgJORN.DataSource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'botao editar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btnEDITAR_Click(sender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btnEDITAR.Click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novoREG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prepForm(2)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.pessNome.Focus()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'botao cancelar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btnCANCELAR_Click(sender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btnCANCELAR.Click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newPessoa()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prepForm(0)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'botao gravar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btnGRAVAR_Click(sender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btnGRAVAR.Click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novoREG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myPessoa.addPessoa(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.pessNome.Text,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.pessDataNascimento.Value,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.pessMorada.Text,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.pessTelefone.Text,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.cbCondutor.Checked)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myPessoa.editPessoa(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.pessId.Text,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.pessNome.Text,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.pessDataNascimento.Value,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.pessMorada.Text,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.pessTelefone.Text,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.cbCondutor.Checked)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'Serve para defenir quem é condutor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cbCondutor_Click(sender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cbCondutor.Click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.cbCondutor.Checked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.cbCondutor.CheckState = </w:t>
      </w:r>
      <w:r>
        <w:rPr>
          <w:rFonts w:ascii="Consolas" w:hAnsi="Consolas" w:cs="Consolas"/>
          <w:color w:val="2B91AF"/>
          <w:sz w:val="19"/>
          <w:szCs w:val="19"/>
        </w:rPr>
        <w:t>CheckState</w:t>
      </w:r>
      <w:r>
        <w:rPr>
          <w:rFonts w:ascii="Consolas" w:hAnsi="Consolas" w:cs="Consolas"/>
          <w:color w:val="auto"/>
          <w:sz w:val="19"/>
          <w:szCs w:val="19"/>
        </w:rPr>
        <w:t>.Checked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.cbCondutor.Checked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.cbCondutor.Visible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.dgJORN.Visible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.cbCondutor.CheckState = </w:t>
      </w:r>
      <w:r>
        <w:rPr>
          <w:rFonts w:ascii="Consolas" w:hAnsi="Consolas" w:cs="Consolas"/>
          <w:color w:val="2B91AF"/>
          <w:sz w:val="19"/>
          <w:szCs w:val="19"/>
        </w:rPr>
        <w:t>CheckState</w:t>
      </w:r>
      <w:r>
        <w:rPr>
          <w:rFonts w:ascii="Consolas" w:hAnsi="Consolas" w:cs="Consolas"/>
          <w:color w:val="auto"/>
          <w:sz w:val="19"/>
          <w:szCs w:val="19"/>
        </w:rPr>
        <w:t>.Unchecked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.cbCondutor.Checked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.dgJORN.Visible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'botao eliminar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btnELIMINAR_Click(sender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btnELIMINAR.Click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MsgBox(</w:t>
      </w:r>
      <w:r>
        <w:rPr>
          <w:rFonts w:ascii="Consolas" w:hAnsi="Consolas" w:cs="Consolas"/>
          <w:color w:val="A31515"/>
          <w:sz w:val="19"/>
          <w:szCs w:val="19"/>
        </w:rPr>
        <w:t>"Pretende eliminar o registo?"</w:t>
      </w:r>
      <w:r>
        <w:rPr>
          <w:rFonts w:ascii="Consolas" w:hAnsi="Consolas" w:cs="Consolas"/>
          <w:color w:val="auto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color w:val="auto"/>
          <w:sz w:val="19"/>
          <w:szCs w:val="19"/>
        </w:rPr>
        <w:t xml:space="preserve">.YesNo, </w:t>
      </w:r>
      <w:r>
        <w:rPr>
          <w:rFonts w:ascii="Consolas" w:hAnsi="Consolas" w:cs="Consolas"/>
          <w:color w:val="A31515"/>
          <w:sz w:val="19"/>
          <w:szCs w:val="19"/>
        </w:rPr>
        <w:t>"Pessoa"</w:t>
      </w:r>
      <w:r>
        <w:rPr>
          <w:rFonts w:ascii="Consolas" w:hAnsi="Consolas" w:cs="Consolas"/>
          <w:color w:val="auto"/>
          <w:sz w:val="19"/>
          <w:szCs w:val="19"/>
        </w:rPr>
        <w:t xml:space="preserve">) = </w:t>
      </w:r>
      <w:r>
        <w:rPr>
          <w:rFonts w:ascii="Consolas" w:hAnsi="Consolas" w:cs="Consolas"/>
          <w:color w:val="2B91AF"/>
          <w:sz w:val="19"/>
          <w:szCs w:val="19"/>
        </w:rPr>
        <w:t>MsgBoxResult</w:t>
      </w:r>
      <w:r>
        <w:rPr>
          <w:rFonts w:ascii="Consolas" w:hAnsi="Consolas" w:cs="Consolas"/>
          <w:color w:val="auto"/>
          <w:sz w:val="19"/>
          <w:szCs w:val="19"/>
        </w:rPr>
        <w:t xml:space="preserve">.Yes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myPessoa.delPessoa(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.pessId.Text)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newPessoa()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auto"/>
          <w:sz w:val="19"/>
          <w:szCs w:val="19"/>
        </w:rPr>
        <w:t xml:space="preserve"> prepForm(0)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 xml:space="preserve">.dgJORN.DataSource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9E7D73" w:rsidRDefault="009E7D73" w:rsidP="007D05A7"/>
    <w:p w:rsidR="009E7D73" w:rsidRDefault="009E7D73" w:rsidP="007D05A7">
      <w:pPr>
        <w:pStyle w:val="Heading3"/>
      </w:pPr>
      <w:bookmarkStart w:id="41" w:name="_Toc345099435"/>
      <w:r>
        <w:t>LISTA.vb</w:t>
      </w:r>
      <w:bookmarkEnd w:id="41"/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linha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DataGridViewRow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auto"/>
          <w:sz w:val="19"/>
          <w:szCs w:val="19"/>
        </w:rPr>
        <w:t xml:space="preserve"> Escolha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DataGridViewRow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    Escolha = linha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LISTA_Load(sender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auto"/>
          <w:sz w:val="19"/>
          <w:szCs w:val="19"/>
        </w:rPr>
        <w:t>.Load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linha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'Abre o resgisto da linha registada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auto"/>
          <w:sz w:val="19"/>
          <w:szCs w:val="19"/>
        </w:rPr>
        <w:t xml:space="preserve"> DataGridView1_DoubleClick(sender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auto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auto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auto"/>
          <w:sz w:val="19"/>
          <w:szCs w:val="19"/>
        </w:rPr>
        <w:t xml:space="preserve"> DataGridView1.DoubleClick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linha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DataGridViewRow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linha =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.DataGridView1.CurrentRow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auto"/>
          <w:sz w:val="19"/>
          <w:szCs w:val="19"/>
        </w:rPr>
        <w:t>.Close()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E7D73" w:rsidRDefault="009E7D73" w:rsidP="00D21C8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9E7D73" w:rsidRPr="00DB03C4" w:rsidRDefault="009E7D73" w:rsidP="007D05A7"/>
    <w:p w:rsidR="009E7D73" w:rsidRDefault="009E7D73" w:rsidP="000D142A">
      <w:pPr>
        <w:pStyle w:val="Heading1"/>
      </w:pPr>
      <w:r>
        <w:br w:type="page"/>
      </w:r>
      <w:bookmarkStart w:id="42" w:name="_Toc345099436"/>
      <w:r>
        <w:t>Código de Rotinas SQL</w:t>
      </w:r>
      <w:bookmarkEnd w:id="28"/>
      <w:bookmarkEnd w:id="42"/>
    </w:p>
    <w:p w:rsidR="009E7D73" w:rsidRDefault="009E7D73" w:rsidP="002339FE">
      <w:pPr>
        <w:pStyle w:val="Heading3"/>
      </w:pPr>
      <w:bookmarkStart w:id="43" w:name="_Toc345099437"/>
      <w:r>
        <w:t>dbo.Autocarro_del</w:t>
      </w:r>
      <w:bookmarkEnd w:id="43"/>
    </w:p>
    <w:p w:rsidR="009E7D73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[Autocarro_del]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@autocarroMatricula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20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Autocarro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Autocarro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A_matricula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@autocarroMatricula</w:t>
      </w:r>
    </w:p>
    <w:p w:rsidR="009E7D73" w:rsidRPr="00B4298C" w:rsidRDefault="009E7D73" w:rsidP="009B555A">
      <w:pPr>
        <w:rPr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9E7D73" w:rsidRPr="00B4298C" w:rsidRDefault="009E7D73" w:rsidP="002339FE">
      <w:pPr>
        <w:pStyle w:val="Heading3"/>
        <w:rPr>
          <w:lang w:val="en-US"/>
        </w:rPr>
      </w:pPr>
      <w:bookmarkStart w:id="44" w:name="_Toc345099438"/>
      <w:r w:rsidRPr="00B4298C">
        <w:rPr>
          <w:lang w:val="en-US"/>
        </w:rPr>
        <w:t>dbo.Autocarro_edit</w:t>
      </w:r>
      <w:bookmarkEnd w:id="44"/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[Autocarro_edit]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@autocarroMatricula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20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@autocarroMarca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30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@autocarroTipo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@autocarroModelo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@autocarroMarca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429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</w:t>
      </w:r>
      <w:r w:rsidRPr="00B429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 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Autocarro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A_M_id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@autocarroMarca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A_matricula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@autocarroMatricula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@autocarroTipo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429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</w:t>
      </w:r>
      <w:r w:rsidRPr="00B429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Autocarro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A_T_id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@autocarroTipo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A_matricula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@autocarroMatricula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@autocarroModelo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429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</w:t>
      </w:r>
      <w:r w:rsidRPr="00B429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Autocarro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A_MOD_id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@autocarroModelo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A_matricula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@autocarroMatricula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9E7D73" w:rsidRPr="00B4298C" w:rsidRDefault="009E7D73" w:rsidP="009B555A">
      <w:pPr>
        <w:rPr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9E7D73" w:rsidRPr="00B4298C" w:rsidRDefault="009E7D73" w:rsidP="002339FE">
      <w:pPr>
        <w:pStyle w:val="Heading3"/>
        <w:rPr>
          <w:lang w:val="en-US"/>
        </w:rPr>
      </w:pPr>
      <w:bookmarkStart w:id="45" w:name="_Toc345099439"/>
      <w:r w:rsidRPr="00B4298C">
        <w:rPr>
          <w:lang w:val="en-US"/>
        </w:rPr>
        <w:t>dbo.Autocarro_ins</w:t>
      </w:r>
      <w:bookmarkEnd w:id="45"/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[Autocarro_ins]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@autocarroMatricula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20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@autocarroMarca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30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@autocarroTipo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@autocarroModelo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Autocarro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A_matricula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A_M_id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A_T_id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A_MOD_id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@autocarroMatricula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@autocarroMarca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@autocarroTipo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@autocarroModelo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E7D73" w:rsidRPr="00B4298C" w:rsidRDefault="009E7D73" w:rsidP="009B555A">
      <w:pPr>
        <w:rPr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9E7D73" w:rsidRPr="00B4298C" w:rsidRDefault="009E7D73" w:rsidP="002339FE">
      <w:pPr>
        <w:pStyle w:val="Heading3"/>
        <w:rPr>
          <w:lang w:val="en-US"/>
        </w:rPr>
      </w:pPr>
      <w:r>
        <w:rPr>
          <w:lang w:val="en-US"/>
        </w:rPr>
        <w:br w:type="page"/>
      </w:r>
      <w:bookmarkStart w:id="46" w:name="_Toc345099440"/>
      <w:r w:rsidRPr="00B4298C">
        <w:rPr>
          <w:lang w:val="en-US"/>
        </w:rPr>
        <w:t>dbo.Carta_get_all</w:t>
      </w:r>
      <w:bookmarkEnd w:id="46"/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[Carta_get_all] 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Carta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.*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Carta</w:t>
      </w:r>
    </w:p>
    <w:p w:rsidR="009E7D73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E7D73" w:rsidRDefault="009E7D73" w:rsidP="002339FE"/>
    <w:p w:rsidR="009E7D73" w:rsidRDefault="009E7D73" w:rsidP="002339FE">
      <w:pPr>
        <w:pStyle w:val="Heading3"/>
      </w:pPr>
      <w:bookmarkStart w:id="47" w:name="_Toc345099441"/>
      <w:r>
        <w:t>dbo.Carta_SEL1</w:t>
      </w:r>
      <w:bookmarkEnd w:id="47"/>
    </w:p>
    <w:p w:rsidR="009E7D73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[Carta_SEL1] 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@pessId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Carta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.*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Carta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Carta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D_PESS_id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@pessId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9E7D73" w:rsidRPr="00B4298C" w:rsidRDefault="009E7D73" w:rsidP="002339FE">
      <w:pPr>
        <w:rPr>
          <w:lang w:val="en-US"/>
        </w:rPr>
      </w:pPr>
    </w:p>
    <w:p w:rsidR="009E7D73" w:rsidRPr="00B4298C" w:rsidRDefault="009E7D73" w:rsidP="002339FE">
      <w:pPr>
        <w:pStyle w:val="Heading3"/>
        <w:rPr>
          <w:lang w:val="en-US"/>
        </w:rPr>
      </w:pPr>
      <w:bookmarkStart w:id="48" w:name="_Toc345099442"/>
      <w:r w:rsidRPr="00B4298C">
        <w:rPr>
          <w:lang w:val="en-US"/>
        </w:rPr>
        <w:t>dbo.DiaSemana_del</w:t>
      </w:r>
      <w:bookmarkEnd w:id="48"/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[DiaSemana_del]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@diaSemanaId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30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DiaSemana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DS_dia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@diaSemanaId</w:t>
      </w:r>
    </w:p>
    <w:p w:rsidR="009E7D73" w:rsidRPr="00B4298C" w:rsidRDefault="009E7D73" w:rsidP="009B555A">
      <w:pPr>
        <w:rPr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9E7D73" w:rsidRPr="00B4298C" w:rsidRDefault="009E7D73" w:rsidP="002339FE">
      <w:pPr>
        <w:pStyle w:val="Heading3"/>
        <w:rPr>
          <w:lang w:val="en-US"/>
        </w:rPr>
      </w:pPr>
      <w:bookmarkStart w:id="49" w:name="_Toc345099443"/>
      <w:r w:rsidRPr="00B4298C">
        <w:rPr>
          <w:lang w:val="en-US"/>
        </w:rPr>
        <w:t>dbo.DiaSemana_edit</w:t>
      </w:r>
      <w:bookmarkEnd w:id="49"/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[DiaSemana_edit]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@diaSemanaId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30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@diaSemanaId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429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</w:t>
      </w:r>
      <w:r w:rsidRPr="00B429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</w:p>
    <w:p w:rsidR="009E7D73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DiaSemana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DS_dia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@diaSemanaId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DS_dia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@diaSemanaId</w:t>
      </w:r>
    </w:p>
    <w:p w:rsidR="009E7D73" w:rsidRDefault="009E7D73" w:rsidP="009B555A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E7D73" w:rsidRDefault="009E7D73" w:rsidP="002339FE">
      <w:pPr>
        <w:pStyle w:val="Heading3"/>
      </w:pPr>
      <w:bookmarkStart w:id="50" w:name="_Toc345099444"/>
      <w:r>
        <w:t>dbo.diaSemana_ins</w:t>
      </w:r>
      <w:bookmarkEnd w:id="50"/>
    </w:p>
    <w:p w:rsidR="009E7D73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[diaSemana_ins]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@diaSemanaId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30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DiaSemana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DS_dia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@diaSemanaId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E7D73" w:rsidRPr="00B4298C" w:rsidRDefault="009E7D73" w:rsidP="009B555A">
      <w:pPr>
        <w:rPr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9E7D73" w:rsidRPr="00B4298C" w:rsidRDefault="009E7D73" w:rsidP="002339FE">
      <w:pPr>
        <w:pStyle w:val="Heading3"/>
        <w:rPr>
          <w:lang w:val="en-US"/>
        </w:rPr>
      </w:pPr>
      <w:bookmarkStart w:id="51" w:name="_Toc345099445"/>
      <w:r w:rsidRPr="00B4298C">
        <w:rPr>
          <w:lang w:val="en-US"/>
        </w:rPr>
        <w:t>dbo.Linha_del</w:t>
      </w:r>
      <w:bookmarkEnd w:id="51"/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[Linha_del]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@linhaId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30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Linha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LIN_id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@linhaId</w:t>
      </w:r>
    </w:p>
    <w:p w:rsidR="009E7D73" w:rsidRPr="00B4298C" w:rsidRDefault="009E7D73" w:rsidP="009B555A">
      <w:pPr>
        <w:rPr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9E7D73" w:rsidRPr="00B4298C" w:rsidRDefault="009E7D73" w:rsidP="002339FE">
      <w:pPr>
        <w:pStyle w:val="Heading3"/>
        <w:rPr>
          <w:lang w:val="en-US"/>
        </w:rPr>
      </w:pPr>
      <w:bookmarkStart w:id="52" w:name="_Toc345099446"/>
      <w:r w:rsidRPr="00B4298C">
        <w:rPr>
          <w:lang w:val="en-US"/>
        </w:rPr>
        <w:t>dbo.Linha_edit</w:t>
      </w:r>
      <w:bookmarkEnd w:id="52"/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[Linha_edit]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@linhaId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30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@linhaId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429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</w:t>
      </w:r>
      <w:r w:rsidRPr="00B429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 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Linha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@linhaId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@linhaId</w:t>
      </w:r>
    </w:p>
    <w:p w:rsidR="009E7D73" w:rsidRDefault="009E7D73" w:rsidP="009B555A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E7D73" w:rsidRDefault="009E7D73" w:rsidP="002339FE">
      <w:pPr>
        <w:pStyle w:val="Heading3"/>
      </w:pPr>
      <w:bookmarkStart w:id="53" w:name="_Toc345099447"/>
      <w:r>
        <w:t>dbo.Linha_ins</w:t>
      </w:r>
      <w:bookmarkEnd w:id="53"/>
    </w:p>
    <w:p w:rsidR="009E7D73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[Linha_ins]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@linhaId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30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Linha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LIN_id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@linhaId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E7D73" w:rsidRPr="00B4298C" w:rsidRDefault="009E7D73" w:rsidP="009B555A">
      <w:pPr>
        <w:rPr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9E7D73" w:rsidRPr="00B4298C" w:rsidRDefault="009E7D73" w:rsidP="002339FE">
      <w:pPr>
        <w:pStyle w:val="Heading3"/>
        <w:rPr>
          <w:lang w:val="en-US"/>
        </w:rPr>
      </w:pPr>
      <w:bookmarkStart w:id="54" w:name="_Toc345099448"/>
      <w:r w:rsidRPr="00B4298C">
        <w:rPr>
          <w:lang w:val="en-US"/>
        </w:rPr>
        <w:t>dbo.Marca_del</w:t>
      </w:r>
      <w:bookmarkEnd w:id="54"/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[Marca_del]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@marcaId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30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Marca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M_nome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@marcaId</w:t>
      </w:r>
    </w:p>
    <w:p w:rsidR="009E7D73" w:rsidRPr="00B4298C" w:rsidRDefault="009E7D73" w:rsidP="009B555A">
      <w:pPr>
        <w:rPr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9E7D73" w:rsidRPr="00B4298C" w:rsidRDefault="009E7D73" w:rsidP="002339FE">
      <w:pPr>
        <w:pStyle w:val="Heading3"/>
        <w:rPr>
          <w:lang w:val="en-US"/>
        </w:rPr>
      </w:pPr>
      <w:bookmarkStart w:id="55" w:name="_Toc345099449"/>
      <w:r w:rsidRPr="00B4298C">
        <w:rPr>
          <w:lang w:val="en-US"/>
        </w:rPr>
        <w:t>dbo.Marca_edit</w:t>
      </w:r>
      <w:bookmarkEnd w:id="55"/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[Marca_edit]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@marcaId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30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@marcaId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429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</w:t>
      </w:r>
      <w:r w:rsidRPr="00B429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 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Marca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M_nome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@marcaId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M_nome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@marcaId</w:t>
      </w:r>
    </w:p>
    <w:p w:rsidR="009E7D73" w:rsidRPr="00B4298C" w:rsidRDefault="009E7D73" w:rsidP="009B555A">
      <w:pPr>
        <w:rPr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9E7D73" w:rsidRPr="00B4298C" w:rsidRDefault="009E7D73" w:rsidP="002339FE">
      <w:pPr>
        <w:pStyle w:val="Heading3"/>
        <w:rPr>
          <w:lang w:val="en-US"/>
        </w:rPr>
      </w:pPr>
      <w:bookmarkStart w:id="56" w:name="_Toc345099450"/>
      <w:r w:rsidRPr="00B4298C">
        <w:rPr>
          <w:lang w:val="en-US"/>
        </w:rPr>
        <w:t>dbo.Marca_get_all</w:t>
      </w:r>
      <w:bookmarkEnd w:id="56"/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[Marca_get_all] 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Marca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M_nome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Marca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Marca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M_nome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9E7D73" w:rsidRPr="00B4298C" w:rsidRDefault="009E7D73" w:rsidP="002339FE">
      <w:pPr>
        <w:rPr>
          <w:lang w:val="en-US"/>
        </w:rPr>
      </w:pPr>
    </w:p>
    <w:p w:rsidR="009E7D73" w:rsidRPr="00B4298C" w:rsidRDefault="009E7D73" w:rsidP="002339FE">
      <w:pPr>
        <w:pStyle w:val="Heading3"/>
        <w:rPr>
          <w:lang w:val="en-US"/>
        </w:rPr>
      </w:pPr>
      <w:r>
        <w:rPr>
          <w:lang w:val="en-US"/>
        </w:rPr>
        <w:br w:type="page"/>
      </w:r>
      <w:bookmarkStart w:id="57" w:name="_Toc345099451"/>
      <w:r w:rsidRPr="00B4298C">
        <w:rPr>
          <w:lang w:val="en-US"/>
        </w:rPr>
        <w:t>dbo.Marca_ins</w:t>
      </w:r>
      <w:bookmarkEnd w:id="57"/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[Marca_ins]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@marcaId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30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Marca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M_nome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@marcaId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E7D73" w:rsidRPr="00B4298C" w:rsidRDefault="009E7D73" w:rsidP="009B555A">
      <w:pPr>
        <w:rPr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9E7D73" w:rsidRPr="00B4298C" w:rsidRDefault="009E7D73" w:rsidP="002339FE">
      <w:pPr>
        <w:pStyle w:val="Heading3"/>
        <w:rPr>
          <w:lang w:val="en-US"/>
        </w:rPr>
      </w:pPr>
      <w:bookmarkStart w:id="58" w:name="_Toc345099452"/>
      <w:r w:rsidRPr="00B4298C">
        <w:rPr>
          <w:lang w:val="en-US"/>
        </w:rPr>
        <w:t>dbo.Marca_SEL1</w:t>
      </w:r>
      <w:bookmarkEnd w:id="58"/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[Marca_SEL1] 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@pessId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Marca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M_nome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Marca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Marca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M_nome</w:t>
      </w:r>
    </w:p>
    <w:p w:rsidR="009E7D73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E7D73" w:rsidRPr="002339FE" w:rsidRDefault="009E7D73" w:rsidP="002339FE"/>
    <w:p w:rsidR="009E7D73" w:rsidRPr="002339FE" w:rsidRDefault="009E7D73" w:rsidP="002339FE">
      <w:pPr>
        <w:pStyle w:val="Heading3"/>
      </w:pPr>
      <w:bookmarkStart w:id="59" w:name="_Toc345099453"/>
      <w:r>
        <w:t>dbo.Pessoa_del</w:t>
      </w:r>
      <w:bookmarkEnd w:id="59"/>
    </w:p>
    <w:p w:rsidR="009E7D73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[Pessoa_del]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@pessId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Pessoa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PESS_id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@pessId</w:t>
      </w:r>
    </w:p>
    <w:p w:rsidR="009E7D73" w:rsidRPr="00B4298C" w:rsidRDefault="009E7D73" w:rsidP="009B555A">
      <w:pPr>
        <w:rPr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9E7D73" w:rsidRPr="00B4298C" w:rsidRDefault="009E7D73" w:rsidP="002339FE">
      <w:pPr>
        <w:pStyle w:val="Heading3"/>
        <w:rPr>
          <w:lang w:val="en-US"/>
        </w:rPr>
      </w:pPr>
      <w:r>
        <w:rPr>
          <w:lang w:val="en-US"/>
        </w:rPr>
        <w:br w:type="page"/>
      </w:r>
      <w:bookmarkStart w:id="60" w:name="_Toc345099454"/>
      <w:r w:rsidRPr="00B4298C">
        <w:rPr>
          <w:lang w:val="en-US"/>
        </w:rPr>
        <w:t>dbo.Pessoa_edit</w:t>
      </w:r>
      <w:bookmarkEnd w:id="60"/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[Pessoa_edit]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@pessId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@pessNome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30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@pessDataNascimento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30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@pessMorada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30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@pessTelefone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30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@pessCondutor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bit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@pessNome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429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</w:t>
      </w:r>
      <w:r w:rsidRPr="00B429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 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Pessoa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PESS_nome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@pessNome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@pessId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@pessDataNascimento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429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</w:t>
      </w:r>
      <w:r w:rsidRPr="00B429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Pessoa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PESS_dataNascimento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@pessDataNascimento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@pessId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@pessMorada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429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</w:t>
      </w:r>
      <w:r w:rsidRPr="00B429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Pessoa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PESS_morada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@pessMorada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@pessId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@pessTelefone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429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</w:t>
      </w:r>
      <w:r w:rsidRPr="00B429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Pessoa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PESS_telefone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@pessTelefone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@pessId 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@pessCondutor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429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</w:t>
      </w:r>
      <w:r w:rsidRPr="00B4298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Pessoa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PESS_condutor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@pessCondutor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@pessId </w:t>
      </w:r>
    </w:p>
    <w:p w:rsidR="009E7D73" w:rsidRPr="00B4298C" w:rsidRDefault="009E7D73" w:rsidP="009B555A">
      <w:pPr>
        <w:rPr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9E7D73" w:rsidRPr="00B4298C" w:rsidRDefault="009E7D73" w:rsidP="002339FE">
      <w:pPr>
        <w:pStyle w:val="Heading3"/>
        <w:rPr>
          <w:lang w:val="en-US"/>
        </w:rPr>
      </w:pPr>
      <w:bookmarkStart w:id="61" w:name="_Toc345099455"/>
      <w:r w:rsidRPr="00B4298C">
        <w:rPr>
          <w:lang w:val="en-US"/>
        </w:rPr>
        <w:t>dbo.Pessoa_get_all</w:t>
      </w:r>
      <w:bookmarkEnd w:id="61"/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[Pessoa_get_all] </w:t>
      </w:r>
    </w:p>
    <w:p w:rsidR="009E7D73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9E7D73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9E7D73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PESS_id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PESS_nome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PESS_morada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PESS_dataNascimento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PESS_telefone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Pessoa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PESS_id</w:t>
      </w:r>
    </w:p>
    <w:p w:rsidR="009E7D73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E7D73" w:rsidRDefault="009E7D73" w:rsidP="002339FE"/>
    <w:p w:rsidR="009E7D73" w:rsidRPr="002339FE" w:rsidRDefault="009E7D73" w:rsidP="002339FE">
      <w:pPr>
        <w:pStyle w:val="Heading3"/>
      </w:pPr>
      <w:bookmarkStart w:id="62" w:name="_Toc345099456"/>
      <w:r>
        <w:t>dbo.Pessoa_ins</w:t>
      </w:r>
      <w:bookmarkEnd w:id="62"/>
    </w:p>
    <w:p w:rsidR="009E7D73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[Pessoa_ins]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@pessNome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30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@pessDataNascimento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30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@pessMorada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30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@pessTelefone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30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@pessCondutor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bit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Pessoa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PESS_nome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PESS_dataNascimento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PESS_morada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PESS_telefone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PESS_condutor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@pessNome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@pessDataNascimento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@pessMorada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@pessTelefone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@pessCondutor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E7D73" w:rsidRDefault="009E7D73" w:rsidP="009B555A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E7D73" w:rsidRPr="002339FE" w:rsidRDefault="009E7D73" w:rsidP="002339FE">
      <w:pPr>
        <w:pStyle w:val="Heading3"/>
      </w:pPr>
      <w:r>
        <w:br w:type="page"/>
      </w:r>
      <w:bookmarkStart w:id="63" w:name="_Toc345099457"/>
      <w:r>
        <w:t>dbo.Pessoa_SEL_Jornada</w:t>
      </w:r>
      <w:bookmarkEnd w:id="63"/>
    </w:p>
    <w:p w:rsidR="009E7D73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[Pessoa_SEL_Jornada]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@id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Jornada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.*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Jornada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Pessoa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Jornada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JORN_PESS_condutor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Pessoa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PESS_id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Jornada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JORN_PESS_condutor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@id</w:t>
      </w:r>
    </w:p>
    <w:p w:rsidR="009E7D73" w:rsidRPr="00B4298C" w:rsidRDefault="009E7D73" w:rsidP="009B555A">
      <w:pPr>
        <w:rPr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9E7D73" w:rsidRPr="00B4298C" w:rsidRDefault="009E7D73" w:rsidP="002339FE">
      <w:pPr>
        <w:pStyle w:val="Heading3"/>
        <w:rPr>
          <w:lang w:val="en-US"/>
        </w:rPr>
      </w:pPr>
      <w:bookmarkStart w:id="64" w:name="_Toc345099458"/>
      <w:r w:rsidRPr="00B4298C">
        <w:rPr>
          <w:lang w:val="en-US"/>
        </w:rPr>
        <w:t>dbo.Pessoa_SEL1</w:t>
      </w:r>
      <w:bookmarkEnd w:id="64"/>
    </w:p>
    <w:p w:rsidR="009E7D73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[Pessoa_SEL1]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@id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Pessoa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.*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Pessoa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Pessoa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PESS_id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@id</w:t>
      </w:r>
    </w:p>
    <w:p w:rsidR="009E7D73" w:rsidRDefault="009E7D73" w:rsidP="009B555A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E7D73" w:rsidRDefault="009E7D73" w:rsidP="002339FE">
      <w:pPr>
        <w:pStyle w:val="Heading3"/>
      </w:pPr>
      <w:bookmarkStart w:id="65" w:name="_Toc345099459"/>
      <w:r>
        <w:t>dbo.Pessoa_SELTIPO</w:t>
      </w:r>
      <w:bookmarkEnd w:id="65"/>
    </w:p>
    <w:p w:rsidR="009E7D73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[Pessoa_SELTIPO]</w:t>
      </w:r>
    </w:p>
    <w:p w:rsidR="009E7D73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@PessoaTipo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Pessoa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.*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Tipo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Carta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Tipo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T_id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Carta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D_T_id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Pessoa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Carta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D_PESS_id 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Pessoa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PESS_id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Tipo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T_id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@PessoaTipo</w:t>
      </w:r>
    </w:p>
    <w:p w:rsidR="009E7D73" w:rsidRPr="00B4298C" w:rsidRDefault="009E7D73" w:rsidP="009B555A">
      <w:pPr>
        <w:rPr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9E7D73" w:rsidRPr="00B4298C" w:rsidRDefault="009E7D73" w:rsidP="002339FE">
      <w:pPr>
        <w:pStyle w:val="Heading3"/>
        <w:rPr>
          <w:lang w:val="en-US"/>
        </w:rPr>
      </w:pPr>
      <w:bookmarkStart w:id="66" w:name="_Toc345099460"/>
      <w:r w:rsidRPr="00B4298C">
        <w:rPr>
          <w:lang w:val="en-US"/>
        </w:rPr>
        <w:t>dbo.Tipo_get_all</w:t>
      </w:r>
      <w:bookmarkEnd w:id="66"/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[Tipo_get_all] </w:t>
      </w:r>
    </w:p>
    <w:p w:rsidR="009E7D73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9E7D73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9E7D73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T_nome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T_lugares_em_pe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T_lugares_sentados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Tipo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T_nome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9E7D73" w:rsidRPr="00B4298C" w:rsidRDefault="009E7D73" w:rsidP="002339FE">
      <w:pPr>
        <w:rPr>
          <w:lang w:val="en-US"/>
        </w:rPr>
      </w:pPr>
    </w:p>
    <w:p w:rsidR="009E7D73" w:rsidRPr="00B4298C" w:rsidRDefault="009E7D73" w:rsidP="002339FE">
      <w:pPr>
        <w:pStyle w:val="Heading3"/>
        <w:rPr>
          <w:lang w:val="en-US"/>
        </w:rPr>
      </w:pPr>
      <w:bookmarkStart w:id="67" w:name="_Toc345099461"/>
      <w:r w:rsidRPr="00B4298C">
        <w:rPr>
          <w:lang w:val="en-US"/>
        </w:rPr>
        <w:t>dbo.Tipo_SEL1</w:t>
      </w:r>
      <w:bookmarkEnd w:id="67"/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[dbo]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[Tipo_SEL1]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@id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bigint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E7D73" w:rsidRPr="00B4298C" w:rsidRDefault="009E7D73" w:rsidP="009B555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Tipo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T_nome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Tipo </w:t>
      </w:r>
      <w:r w:rsidRPr="00B4298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Tipo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T_id</w:t>
      </w:r>
      <w:r w:rsidRPr="00B4298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4298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@id</w:t>
      </w:r>
    </w:p>
    <w:p w:rsidR="009E7D73" w:rsidRPr="002339FE" w:rsidRDefault="009E7D73" w:rsidP="009B555A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sectPr w:rsidR="009E7D73" w:rsidRPr="002339FE" w:rsidSect="003F5CFC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D73" w:rsidRDefault="009E7D73">
      <w:pPr>
        <w:spacing w:line="240" w:lineRule="auto"/>
      </w:pPr>
      <w:r>
        <w:separator/>
      </w:r>
    </w:p>
  </w:endnote>
  <w:endnote w:type="continuationSeparator" w:id="0">
    <w:p w:rsidR="009E7D73" w:rsidRDefault="009E7D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D73" w:rsidRDefault="009E7D73">
    <w:r>
      <w:t>Trabalho nº 38 – Transportes Públicos</w:t>
    </w:r>
    <w:r>
      <w:tab/>
    </w:r>
    <w:r>
      <w:tab/>
    </w:r>
    <w:r>
      <w:tab/>
    </w:r>
    <w:r>
      <w:tab/>
    </w:r>
    <w:r>
      <w:tab/>
    </w:r>
    <w:r>
      <w:tab/>
    </w:r>
    <w:r>
      <w:tab/>
    </w:r>
    <w:fldSimple w:instr=" PAGE   \* MERGEFORMAT ">
      <w:r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D73" w:rsidRDefault="009E7D73">
      <w:pPr>
        <w:spacing w:line="240" w:lineRule="auto"/>
      </w:pPr>
      <w:r>
        <w:separator/>
      </w:r>
    </w:p>
  </w:footnote>
  <w:footnote w:type="continuationSeparator" w:id="0">
    <w:p w:rsidR="009E7D73" w:rsidRDefault="009E7D7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D73" w:rsidRDefault="009E7D73">
    <w:pPr>
      <w:spacing w:line="240" w:lineRule="auto"/>
    </w:pPr>
    <w:r>
      <w:t xml:space="preserve">Universidade Portucalense Infante D. Henrique                         </w:t>
    </w:r>
    <w:r w:rsidRPr="00016AAC">
      <w:t xml:space="preserve">Tecnologia </w:t>
    </w:r>
    <w:r>
      <w:t>de Base de Dados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01417"/>
    <w:rsid w:val="00002497"/>
    <w:rsid w:val="000102AE"/>
    <w:rsid w:val="00016AAC"/>
    <w:rsid w:val="000441CE"/>
    <w:rsid w:val="00052969"/>
    <w:rsid w:val="00065832"/>
    <w:rsid w:val="00071C50"/>
    <w:rsid w:val="00083DA3"/>
    <w:rsid w:val="000971F5"/>
    <w:rsid w:val="000A5DE4"/>
    <w:rsid w:val="000C29BB"/>
    <w:rsid w:val="000C5AF2"/>
    <w:rsid w:val="000D0EC2"/>
    <w:rsid w:val="000D142A"/>
    <w:rsid w:val="000D505F"/>
    <w:rsid w:val="000D76B9"/>
    <w:rsid w:val="000E384F"/>
    <w:rsid w:val="000E4A3B"/>
    <w:rsid w:val="000F7A9B"/>
    <w:rsid w:val="001177B8"/>
    <w:rsid w:val="00164B8D"/>
    <w:rsid w:val="00187CDD"/>
    <w:rsid w:val="001921C3"/>
    <w:rsid w:val="001A645B"/>
    <w:rsid w:val="001B7E77"/>
    <w:rsid w:val="001C2FC5"/>
    <w:rsid w:val="001D51BD"/>
    <w:rsid w:val="001F4262"/>
    <w:rsid w:val="001F486E"/>
    <w:rsid w:val="001F4FC1"/>
    <w:rsid w:val="0021123B"/>
    <w:rsid w:val="00215A68"/>
    <w:rsid w:val="00215DF7"/>
    <w:rsid w:val="00222B9F"/>
    <w:rsid w:val="002339FE"/>
    <w:rsid w:val="002411ED"/>
    <w:rsid w:val="0026757C"/>
    <w:rsid w:val="002B5C60"/>
    <w:rsid w:val="002C7615"/>
    <w:rsid w:val="002D65CC"/>
    <w:rsid w:val="002F742D"/>
    <w:rsid w:val="003050C3"/>
    <w:rsid w:val="0031722D"/>
    <w:rsid w:val="00321FFB"/>
    <w:rsid w:val="00337288"/>
    <w:rsid w:val="003815E1"/>
    <w:rsid w:val="003D6A47"/>
    <w:rsid w:val="003F5CFC"/>
    <w:rsid w:val="003F732C"/>
    <w:rsid w:val="00402AED"/>
    <w:rsid w:val="004272A8"/>
    <w:rsid w:val="00430DDF"/>
    <w:rsid w:val="00442EE4"/>
    <w:rsid w:val="00456BC5"/>
    <w:rsid w:val="00477125"/>
    <w:rsid w:val="0049315B"/>
    <w:rsid w:val="004964AC"/>
    <w:rsid w:val="004D4F34"/>
    <w:rsid w:val="0051429D"/>
    <w:rsid w:val="005247C5"/>
    <w:rsid w:val="00525759"/>
    <w:rsid w:val="0053193F"/>
    <w:rsid w:val="00534118"/>
    <w:rsid w:val="00544AA1"/>
    <w:rsid w:val="00550B87"/>
    <w:rsid w:val="005539F7"/>
    <w:rsid w:val="00592431"/>
    <w:rsid w:val="00593738"/>
    <w:rsid w:val="00595CC3"/>
    <w:rsid w:val="005A6CB5"/>
    <w:rsid w:val="005E6A57"/>
    <w:rsid w:val="005F0D95"/>
    <w:rsid w:val="006135C8"/>
    <w:rsid w:val="00644ED0"/>
    <w:rsid w:val="006754ED"/>
    <w:rsid w:val="00687C5A"/>
    <w:rsid w:val="006B0201"/>
    <w:rsid w:val="006B04B2"/>
    <w:rsid w:val="006B181A"/>
    <w:rsid w:val="006B49D7"/>
    <w:rsid w:val="006C6A23"/>
    <w:rsid w:val="006E737F"/>
    <w:rsid w:val="006F63C0"/>
    <w:rsid w:val="00712C99"/>
    <w:rsid w:val="007205FB"/>
    <w:rsid w:val="00762CEE"/>
    <w:rsid w:val="007718C9"/>
    <w:rsid w:val="00771D7F"/>
    <w:rsid w:val="0078014A"/>
    <w:rsid w:val="0078057D"/>
    <w:rsid w:val="007846A5"/>
    <w:rsid w:val="007D05A7"/>
    <w:rsid w:val="007D7176"/>
    <w:rsid w:val="007E45AE"/>
    <w:rsid w:val="00810AF3"/>
    <w:rsid w:val="008501FB"/>
    <w:rsid w:val="008506CE"/>
    <w:rsid w:val="008A294B"/>
    <w:rsid w:val="008B112A"/>
    <w:rsid w:val="008C77C3"/>
    <w:rsid w:val="008E0EDE"/>
    <w:rsid w:val="008E6F7E"/>
    <w:rsid w:val="00916C64"/>
    <w:rsid w:val="00917069"/>
    <w:rsid w:val="00960657"/>
    <w:rsid w:val="0096111E"/>
    <w:rsid w:val="00971ADB"/>
    <w:rsid w:val="009842B0"/>
    <w:rsid w:val="00985B2B"/>
    <w:rsid w:val="009943E0"/>
    <w:rsid w:val="009B555A"/>
    <w:rsid w:val="009E7D73"/>
    <w:rsid w:val="009F668D"/>
    <w:rsid w:val="00A1703D"/>
    <w:rsid w:val="00A2381E"/>
    <w:rsid w:val="00A54CD6"/>
    <w:rsid w:val="00A77B3E"/>
    <w:rsid w:val="00A82826"/>
    <w:rsid w:val="00A95E3D"/>
    <w:rsid w:val="00AC04F0"/>
    <w:rsid w:val="00B0433A"/>
    <w:rsid w:val="00B132DC"/>
    <w:rsid w:val="00B229A0"/>
    <w:rsid w:val="00B240F1"/>
    <w:rsid w:val="00B4298C"/>
    <w:rsid w:val="00B62063"/>
    <w:rsid w:val="00B650D8"/>
    <w:rsid w:val="00B655DE"/>
    <w:rsid w:val="00B72C4A"/>
    <w:rsid w:val="00B83AC2"/>
    <w:rsid w:val="00B91757"/>
    <w:rsid w:val="00B96001"/>
    <w:rsid w:val="00BA51C2"/>
    <w:rsid w:val="00BB0D9D"/>
    <w:rsid w:val="00BC1A91"/>
    <w:rsid w:val="00BE2472"/>
    <w:rsid w:val="00C12140"/>
    <w:rsid w:val="00C13D53"/>
    <w:rsid w:val="00C51AAC"/>
    <w:rsid w:val="00C51F53"/>
    <w:rsid w:val="00C562BC"/>
    <w:rsid w:val="00C726A2"/>
    <w:rsid w:val="00C81A46"/>
    <w:rsid w:val="00C92B59"/>
    <w:rsid w:val="00CB1A98"/>
    <w:rsid w:val="00CC7715"/>
    <w:rsid w:val="00CD070E"/>
    <w:rsid w:val="00CD68F2"/>
    <w:rsid w:val="00CE3BA2"/>
    <w:rsid w:val="00CE5EA4"/>
    <w:rsid w:val="00CF6780"/>
    <w:rsid w:val="00D070FE"/>
    <w:rsid w:val="00D21C81"/>
    <w:rsid w:val="00D25F4B"/>
    <w:rsid w:val="00DA0B56"/>
    <w:rsid w:val="00DA71CC"/>
    <w:rsid w:val="00DB03C4"/>
    <w:rsid w:val="00DC58AF"/>
    <w:rsid w:val="00DD0E22"/>
    <w:rsid w:val="00DE60B2"/>
    <w:rsid w:val="00E21904"/>
    <w:rsid w:val="00E45AF9"/>
    <w:rsid w:val="00E51612"/>
    <w:rsid w:val="00E73972"/>
    <w:rsid w:val="00E91EB6"/>
    <w:rsid w:val="00ED212A"/>
    <w:rsid w:val="00F363C2"/>
    <w:rsid w:val="00F50F11"/>
    <w:rsid w:val="00F63C04"/>
    <w:rsid w:val="00F67C28"/>
    <w:rsid w:val="00F72B6D"/>
    <w:rsid w:val="00F778FE"/>
    <w:rsid w:val="00F86442"/>
    <w:rsid w:val="00F91D14"/>
    <w:rsid w:val="00F93679"/>
    <w:rsid w:val="00FA154A"/>
    <w:rsid w:val="00FB3D4C"/>
    <w:rsid w:val="00FD126C"/>
    <w:rsid w:val="00FD3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14"/>
    <w:pPr>
      <w:spacing w:line="276" w:lineRule="auto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91D14"/>
    <w:pPr>
      <w:spacing w:before="480" w:after="120" w:line="240" w:lineRule="auto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91D14"/>
    <w:pPr>
      <w:spacing w:before="360" w:after="80" w:line="240" w:lineRule="auto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F91D14"/>
    <w:pPr>
      <w:spacing w:before="280" w:after="80" w:line="240" w:lineRule="auto"/>
      <w:outlineLvl w:val="2"/>
    </w:pPr>
    <w:rPr>
      <w:rFonts w:cs="Times New Roman"/>
      <w:b/>
      <w:color w:val="666666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91D14"/>
    <w:pPr>
      <w:spacing w:before="240" w:after="40" w:line="240" w:lineRule="auto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91D14"/>
    <w:pPr>
      <w:spacing w:before="220" w:after="40" w:line="240" w:lineRule="auto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91D14"/>
    <w:pPr>
      <w:spacing w:before="200" w:after="40" w:line="240" w:lineRule="auto"/>
      <w:outlineLvl w:val="5"/>
    </w:pPr>
    <w:rPr>
      <w:rFonts w:ascii="Calibri" w:hAnsi="Calibri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86442"/>
    <w:rPr>
      <w:rFonts w:ascii="Cambria" w:hAnsi="Cambria"/>
      <w:b/>
      <w:color w:val="000000"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86442"/>
    <w:rPr>
      <w:rFonts w:ascii="Cambria" w:hAnsi="Cambria"/>
      <w:b/>
      <w:i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86442"/>
    <w:rPr>
      <w:rFonts w:ascii="Cambria" w:hAnsi="Cambria"/>
      <w:b/>
      <w:color w:val="000000"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86442"/>
    <w:rPr>
      <w:rFonts w:ascii="Calibri" w:hAnsi="Calibri"/>
      <w:b/>
      <w:color w:val="000000"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86442"/>
    <w:rPr>
      <w:rFonts w:ascii="Calibri" w:hAnsi="Calibri"/>
      <w:b/>
      <w:i/>
      <w:color w:val="000000"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86442"/>
    <w:rPr>
      <w:rFonts w:ascii="Calibri" w:hAnsi="Calibri"/>
      <w:b/>
      <w:color w:val="000000"/>
    </w:rPr>
  </w:style>
  <w:style w:type="paragraph" w:styleId="Title">
    <w:name w:val="Title"/>
    <w:basedOn w:val="Normal"/>
    <w:link w:val="TitleChar"/>
    <w:uiPriority w:val="99"/>
    <w:qFormat/>
    <w:rsid w:val="00F91D14"/>
    <w:pPr>
      <w:spacing w:before="480" w:after="120" w:line="240" w:lineRule="auto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86442"/>
    <w:rPr>
      <w:rFonts w:ascii="Cambria" w:hAnsi="Cambria"/>
      <w:b/>
      <w:color w:val="000000"/>
      <w:kern w:val="28"/>
      <w:sz w:val="32"/>
    </w:rPr>
  </w:style>
  <w:style w:type="paragraph" w:styleId="Subtitle">
    <w:name w:val="Subtitle"/>
    <w:basedOn w:val="Normal"/>
    <w:link w:val="SubtitleChar"/>
    <w:uiPriority w:val="99"/>
    <w:qFormat/>
    <w:rsid w:val="00F91D14"/>
    <w:pPr>
      <w:spacing w:before="360" w:after="80" w:line="240" w:lineRule="auto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86442"/>
    <w:rPr>
      <w:rFonts w:ascii="Cambria" w:hAnsi="Cambria"/>
      <w:color w:val="000000"/>
      <w:sz w:val="24"/>
    </w:rPr>
  </w:style>
  <w:style w:type="paragraph" w:styleId="Header">
    <w:name w:val="header"/>
    <w:basedOn w:val="Normal"/>
    <w:link w:val="HeaderChar1"/>
    <w:uiPriority w:val="99"/>
    <w:rsid w:val="000C29BB"/>
    <w:pPr>
      <w:tabs>
        <w:tab w:val="center" w:pos="4252"/>
        <w:tab w:val="right" w:pos="8504"/>
      </w:tabs>
    </w:pPr>
    <w:rPr>
      <w:rFonts w:cs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86442"/>
    <w:rPr>
      <w:rFonts w:ascii="Arial" w:hAnsi="Arial"/>
      <w:color w:val="000000"/>
    </w:rPr>
  </w:style>
  <w:style w:type="character" w:customStyle="1" w:styleId="HeaderChar1">
    <w:name w:val="Header Char1"/>
    <w:link w:val="Header"/>
    <w:uiPriority w:val="99"/>
    <w:locked/>
    <w:rsid w:val="000C29BB"/>
    <w:rPr>
      <w:rFonts w:ascii="Arial" w:hAnsi="Arial"/>
      <w:color w:val="000000"/>
      <w:sz w:val="22"/>
    </w:rPr>
  </w:style>
  <w:style w:type="paragraph" w:styleId="Footer">
    <w:name w:val="footer"/>
    <w:basedOn w:val="Normal"/>
    <w:link w:val="FooterChar1"/>
    <w:uiPriority w:val="99"/>
    <w:rsid w:val="000C29BB"/>
    <w:pPr>
      <w:tabs>
        <w:tab w:val="center" w:pos="4252"/>
        <w:tab w:val="right" w:pos="8504"/>
      </w:tabs>
    </w:pPr>
    <w:rPr>
      <w:rFonts w:cs="Times New Roman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86442"/>
    <w:rPr>
      <w:rFonts w:ascii="Arial" w:hAnsi="Arial"/>
      <w:color w:val="000000"/>
    </w:rPr>
  </w:style>
  <w:style w:type="character" w:customStyle="1" w:styleId="FooterChar1">
    <w:name w:val="Footer Char1"/>
    <w:link w:val="Footer"/>
    <w:uiPriority w:val="99"/>
    <w:locked/>
    <w:rsid w:val="000C29BB"/>
    <w:rPr>
      <w:rFonts w:ascii="Arial" w:hAnsi="Arial"/>
      <w:color w:val="000000"/>
      <w:sz w:val="22"/>
    </w:rPr>
  </w:style>
  <w:style w:type="paragraph" w:styleId="Caption">
    <w:name w:val="caption"/>
    <w:basedOn w:val="Normal"/>
    <w:next w:val="Normal"/>
    <w:uiPriority w:val="99"/>
    <w:qFormat/>
    <w:rsid w:val="00916C64"/>
    <w:rPr>
      <w:b/>
      <w:bCs/>
      <w:sz w:val="20"/>
      <w:szCs w:val="20"/>
    </w:rPr>
  </w:style>
  <w:style w:type="character" w:customStyle="1" w:styleId="Heading3Char1">
    <w:name w:val="Heading 3 Char1"/>
    <w:link w:val="Heading3"/>
    <w:uiPriority w:val="99"/>
    <w:locked/>
    <w:rsid w:val="00D070FE"/>
    <w:rPr>
      <w:rFonts w:ascii="Arial" w:hAnsi="Arial"/>
      <w:b/>
      <w:color w:val="666666"/>
      <w:sz w:val="24"/>
      <w:lang w:val="pt-PT" w:eastAsia="pt-PT"/>
    </w:rPr>
  </w:style>
  <w:style w:type="paragraph" w:styleId="TOC1">
    <w:name w:val="toc 1"/>
    <w:basedOn w:val="Normal"/>
    <w:next w:val="Normal"/>
    <w:autoRedefine/>
    <w:uiPriority w:val="99"/>
    <w:rsid w:val="001177B8"/>
  </w:style>
  <w:style w:type="paragraph" w:styleId="TOC2">
    <w:name w:val="toc 2"/>
    <w:basedOn w:val="Normal"/>
    <w:next w:val="Normal"/>
    <w:autoRedefine/>
    <w:uiPriority w:val="99"/>
    <w:rsid w:val="001177B8"/>
    <w:pPr>
      <w:ind w:left="220"/>
    </w:pPr>
  </w:style>
  <w:style w:type="paragraph" w:styleId="TOC3">
    <w:name w:val="toc 3"/>
    <w:basedOn w:val="Normal"/>
    <w:next w:val="Normal"/>
    <w:autoRedefine/>
    <w:uiPriority w:val="99"/>
    <w:rsid w:val="001177B8"/>
    <w:pPr>
      <w:ind w:left="440"/>
    </w:pPr>
  </w:style>
  <w:style w:type="character" w:styleId="Hyperlink">
    <w:name w:val="Hyperlink"/>
    <w:basedOn w:val="DefaultParagraphFont"/>
    <w:uiPriority w:val="99"/>
    <w:rsid w:val="001177B8"/>
    <w:rPr>
      <w:rFonts w:cs="Times New Roman"/>
      <w:color w:val="0000FF"/>
      <w:u w:val="single"/>
    </w:rPr>
  </w:style>
  <w:style w:type="paragraph" w:styleId="TOC8">
    <w:name w:val="toc 8"/>
    <w:basedOn w:val="Normal"/>
    <w:next w:val="Normal"/>
    <w:autoRedefine/>
    <w:uiPriority w:val="99"/>
    <w:semiHidden/>
    <w:rsid w:val="00F363C2"/>
    <w:pPr>
      <w:spacing w:line="240" w:lineRule="auto"/>
      <w:ind w:left="1680"/>
    </w:pPr>
    <w:rPr>
      <w:rFonts w:ascii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99"/>
    <w:locked/>
    <w:rsid w:val="00593738"/>
    <w:pPr>
      <w:spacing w:line="276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90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314</TotalTime>
  <Pages>44</Pages>
  <Words>9808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Portucalense</dc:title>
  <dc:subject/>
  <dc:creator>eXPerience</dc:creator>
  <cp:keywords/>
  <dc:description/>
  <cp:lastModifiedBy>eXPerience</cp:lastModifiedBy>
  <cp:revision>11</cp:revision>
  <dcterms:created xsi:type="dcterms:W3CDTF">2013-01-02T03:21:00Z</dcterms:created>
  <dcterms:modified xsi:type="dcterms:W3CDTF">2013-01-04T21:49:00Z</dcterms:modified>
</cp:coreProperties>
</file>